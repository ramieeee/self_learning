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27335" w14:textId="77777777" w:rsidR="00BA68F3" w:rsidRDefault="00BA68F3" w:rsidP="00412EE3">
      <w:pPr>
        <w:pStyle w:val="a8"/>
        <w:jc w:val="center"/>
        <w:rPr>
          <w:rFonts w:asciiTheme="majorEastAsia" w:hAnsiTheme="majorEastAsia"/>
          <w:b/>
          <w:bCs/>
          <w:color w:val="auto"/>
          <w:lang w:val="ko-KR"/>
        </w:rPr>
      </w:pPr>
      <w:r w:rsidRPr="00BA68F3">
        <w:rPr>
          <w:rFonts w:asciiTheme="majorEastAsia" w:hAnsiTheme="majorEastAsia" w:hint="eastAsia"/>
          <w:b/>
          <w:bCs/>
          <w:color w:val="auto"/>
          <w:lang w:val="ko-KR"/>
        </w:rPr>
        <w:t>AI를 활용한 Spam mail Detection</w:t>
      </w:r>
    </w:p>
    <w:p w14:paraId="2283A135" w14:textId="7C7F1058" w:rsidR="00412EE3" w:rsidRPr="008E1E92" w:rsidRDefault="00412EE3" w:rsidP="00412EE3">
      <w:pPr>
        <w:pStyle w:val="a8"/>
        <w:jc w:val="center"/>
        <w:rPr>
          <w:rFonts w:asciiTheme="majorEastAsia" w:hAnsiTheme="majorEastAsia"/>
          <w:color w:val="auto"/>
          <w:sz w:val="40"/>
          <w:szCs w:val="40"/>
          <w:lang w:val="ko-KR"/>
        </w:rPr>
      </w:pPr>
      <w:r w:rsidRPr="008E1E92">
        <w:rPr>
          <w:rFonts w:asciiTheme="majorEastAsia" w:hAnsiTheme="majorEastAsia" w:hint="eastAsia"/>
          <w:color w:val="auto"/>
          <w:sz w:val="40"/>
          <w:szCs w:val="40"/>
          <w:lang w:val="ko-KR"/>
        </w:rPr>
        <w:t xml:space="preserve">프로젝트 수행 </w:t>
      </w:r>
      <w:r w:rsidR="00BA68F3">
        <w:rPr>
          <w:rFonts w:asciiTheme="majorEastAsia" w:hAnsiTheme="majorEastAsia" w:hint="eastAsia"/>
          <w:color w:val="auto"/>
          <w:sz w:val="40"/>
          <w:szCs w:val="40"/>
          <w:lang w:val="ko-KR"/>
        </w:rPr>
        <w:t>보고</w:t>
      </w:r>
      <w:r w:rsidR="001B32B8" w:rsidRPr="008E1E92">
        <w:rPr>
          <w:rFonts w:asciiTheme="majorEastAsia" w:hAnsiTheme="majorEastAsia" w:hint="eastAsia"/>
          <w:color w:val="auto"/>
          <w:sz w:val="40"/>
          <w:szCs w:val="40"/>
          <w:lang w:val="ko-KR"/>
        </w:rPr>
        <w:t>서</w:t>
      </w:r>
    </w:p>
    <w:p w14:paraId="4B86CACE" w14:textId="77777777" w:rsidR="00412EE3" w:rsidRPr="00412EE3" w:rsidRDefault="00412EE3" w:rsidP="00412EE3">
      <w:pPr>
        <w:rPr>
          <w:rFonts w:asciiTheme="majorEastAsia" w:eastAsiaTheme="majorEastAsia" w:hAnsiTheme="majorEastAsia"/>
          <w:lang w:val="ko-KR"/>
        </w:rPr>
      </w:pPr>
    </w:p>
    <w:p w14:paraId="2ECC3DAE" w14:textId="4B813A7B" w:rsidR="00412EE3" w:rsidRPr="00412EE3" w:rsidRDefault="00412EE3" w:rsidP="00225605">
      <w:pPr>
        <w:widowControl w:val="0"/>
        <w:autoSpaceDE w:val="0"/>
        <w:autoSpaceDN w:val="0"/>
        <w:spacing w:before="0" w:after="0" w:line="384" w:lineRule="auto"/>
        <w:jc w:val="right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</w:rPr>
      </w:pPr>
      <w:bookmarkStart w:id="0" w:name="_Toc80991464"/>
      <w:bookmarkStart w:id="1" w:name="_Toc80991929"/>
      <w:r w:rsidRPr="00412EE3">
        <w:rPr>
          <w:rFonts w:asciiTheme="majorEastAsia" w:eastAsiaTheme="majorEastAsia" w:hAnsiTheme="majorEastAsia" w:cs="굴림" w:hint="eastAsia"/>
          <w:color w:val="000000"/>
          <w:kern w:val="0"/>
          <w:sz w:val="32"/>
          <w:szCs w:val="32"/>
        </w:rPr>
        <w:t>작성일</w:t>
      </w:r>
      <w:r w:rsidR="00452C2B">
        <w:rPr>
          <w:rFonts w:asciiTheme="majorEastAsia" w:eastAsiaTheme="majorEastAsia" w:hAnsiTheme="majorEastAsia" w:cs="굴림" w:hint="eastAsia"/>
          <w:color w:val="000000"/>
          <w:kern w:val="0"/>
          <w:sz w:val="32"/>
          <w:szCs w:val="32"/>
        </w:rPr>
        <w:t xml:space="preserve"> </w:t>
      </w:r>
      <w:r w:rsidRPr="00412EE3"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  <w:t>:</w:t>
      </w:r>
      <w:r w:rsidR="00452C2B"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  <w:t xml:space="preserve"> </w:t>
      </w:r>
      <w:r w:rsidR="00BA68F3"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  <w:t>2021.09</w:t>
      </w:r>
      <w:r w:rsidRPr="008E1E92"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  <w:t>.</w:t>
      </w:r>
      <w:bookmarkEnd w:id="0"/>
      <w:bookmarkEnd w:id="1"/>
      <w:r w:rsidR="00BA68F3"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  <w:t>04</w:t>
      </w:r>
    </w:p>
    <w:p w14:paraId="6AB049CD" w14:textId="77777777" w:rsidR="00412EE3" w:rsidRPr="00412EE3" w:rsidRDefault="00412EE3" w:rsidP="00412EE3">
      <w:pPr>
        <w:widowControl w:val="0"/>
        <w:autoSpaceDE w:val="0"/>
        <w:autoSpaceDN w:val="0"/>
        <w:spacing w:before="0" w:after="0" w:line="384" w:lineRule="auto"/>
        <w:jc w:val="center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</w:pPr>
    </w:p>
    <w:p w14:paraId="080C1B83" w14:textId="5F924CAF" w:rsidR="00412EE3" w:rsidRPr="00412EE3" w:rsidRDefault="00412EE3" w:rsidP="00225605">
      <w:pPr>
        <w:widowControl w:val="0"/>
        <w:autoSpaceDE w:val="0"/>
        <w:autoSpaceDN w:val="0"/>
        <w:spacing w:before="0" w:after="0" w:line="384" w:lineRule="auto"/>
        <w:jc w:val="center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</w:rPr>
      </w:pPr>
      <w:bookmarkStart w:id="2" w:name="_Toc80991468"/>
      <w:bookmarkStart w:id="3" w:name="_Toc80991933"/>
      <w:r w:rsidRPr="008E1E92">
        <w:rPr>
          <w:rFonts w:asciiTheme="majorEastAsia" w:eastAsiaTheme="majorEastAsia" w:hAnsiTheme="majorEastAsia" w:cs="굴림" w:hint="eastAsia"/>
          <w:color w:val="000000"/>
          <w:kern w:val="0"/>
          <w:sz w:val="32"/>
          <w:szCs w:val="32"/>
        </w:rPr>
        <w:t>팀명</w:t>
      </w:r>
      <w:r w:rsidR="00452C2B">
        <w:rPr>
          <w:rFonts w:asciiTheme="majorEastAsia" w:eastAsiaTheme="majorEastAsia" w:hAnsiTheme="majorEastAsia" w:cs="굴림" w:hint="eastAsia"/>
          <w:color w:val="000000"/>
          <w:kern w:val="0"/>
          <w:sz w:val="32"/>
          <w:szCs w:val="32"/>
        </w:rPr>
        <w:t xml:space="preserve"> </w:t>
      </w:r>
      <w:r w:rsidRPr="00412EE3"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  <w:t>:</w:t>
      </w:r>
      <w:bookmarkEnd w:id="2"/>
      <w:bookmarkEnd w:id="3"/>
      <w:r w:rsidRPr="00412EE3"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  <w:t xml:space="preserve"> </w:t>
      </w:r>
      <w:r w:rsidR="005E35AA" w:rsidRPr="005E35AA">
        <w:rPr>
          <w:rFonts w:asciiTheme="majorEastAsia" w:eastAsiaTheme="majorEastAsia" w:hAnsiTheme="majorEastAsia" w:cs="굴림" w:hint="eastAsia"/>
          <w:color w:val="000000"/>
          <w:kern w:val="0"/>
          <w:sz w:val="32"/>
          <w:szCs w:val="32"/>
        </w:rPr>
        <w:t>AI를 활용한 SPAM MAIL DETECTION</w:t>
      </w:r>
    </w:p>
    <w:p w14:paraId="21D1A74C" w14:textId="77777777" w:rsidR="009F3AA1" w:rsidRDefault="009F3AA1" w:rsidP="00412EE3">
      <w:pPr>
        <w:widowControl w:val="0"/>
        <w:autoSpaceDE w:val="0"/>
        <w:autoSpaceDN w:val="0"/>
        <w:spacing w:before="0" w:after="0" w:line="384" w:lineRule="auto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</w:pPr>
    </w:p>
    <w:p w14:paraId="79042AEA" w14:textId="320CC838" w:rsidR="009F3AA1" w:rsidRDefault="009F3AA1" w:rsidP="00412EE3">
      <w:pPr>
        <w:widowControl w:val="0"/>
        <w:autoSpaceDE w:val="0"/>
        <w:autoSpaceDN w:val="0"/>
        <w:spacing w:before="0" w:after="0" w:line="384" w:lineRule="auto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</w:pPr>
    </w:p>
    <w:p w14:paraId="2F69C9A3" w14:textId="2A30FF2B" w:rsidR="00225605" w:rsidRDefault="00225605" w:rsidP="00412EE3">
      <w:pPr>
        <w:widowControl w:val="0"/>
        <w:autoSpaceDE w:val="0"/>
        <w:autoSpaceDN w:val="0"/>
        <w:spacing w:before="0" w:after="0" w:line="384" w:lineRule="auto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</w:pPr>
    </w:p>
    <w:p w14:paraId="34B9CEFE" w14:textId="4AA83F3A" w:rsidR="00225605" w:rsidRDefault="00225605" w:rsidP="00412EE3">
      <w:pPr>
        <w:widowControl w:val="0"/>
        <w:autoSpaceDE w:val="0"/>
        <w:autoSpaceDN w:val="0"/>
        <w:spacing w:before="0" w:after="0" w:line="384" w:lineRule="auto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</w:pPr>
    </w:p>
    <w:p w14:paraId="338E7B36" w14:textId="50F949D6" w:rsidR="00225605" w:rsidRDefault="00225605" w:rsidP="00412EE3">
      <w:pPr>
        <w:widowControl w:val="0"/>
        <w:autoSpaceDE w:val="0"/>
        <w:autoSpaceDN w:val="0"/>
        <w:spacing w:before="0" w:after="0" w:line="384" w:lineRule="auto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</w:pPr>
    </w:p>
    <w:p w14:paraId="06926D10" w14:textId="0D1B5259" w:rsidR="00225605" w:rsidRDefault="00225605" w:rsidP="00412EE3">
      <w:pPr>
        <w:widowControl w:val="0"/>
        <w:autoSpaceDE w:val="0"/>
        <w:autoSpaceDN w:val="0"/>
        <w:spacing w:before="0" w:after="0" w:line="384" w:lineRule="auto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</w:pPr>
    </w:p>
    <w:p w14:paraId="6C32CF89" w14:textId="048B2297" w:rsidR="00225605" w:rsidRDefault="00225605" w:rsidP="00412EE3">
      <w:pPr>
        <w:widowControl w:val="0"/>
        <w:autoSpaceDE w:val="0"/>
        <w:autoSpaceDN w:val="0"/>
        <w:spacing w:before="0" w:after="0" w:line="384" w:lineRule="auto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</w:pPr>
    </w:p>
    <w:p w14:paraId="68BAA483" w14:textId="77777777" w:rsidR="00225605" w:rsidRDefault="00225605" w:rsidP="00412EE3">
      <w:pPr>
        <w:widowControl w:val="0"/>
        <w:autoSpaceDE w:val="0"/>
        <w:autoSpaceDN w:val="0"/>
        <w:spacing w:before="0" w:after="0" w:line="384" w:lineRule="auto"/>
        <w:textAlignment w:val="baseline"/>
        <w:outlineLvl w:val="0"/>
        <w:rPr>
          <w:rFonts w:asciiTheme="majorEastAsia" w:eastAsiaTheme="majorEastAsia" w:hAnsiTheme="majorEastAsia" w:cs="굴림" w:hint="eastAsia"/>
          <w:color w:val="000000"/>
          <w:kern w:val="0"/>
          <w:sz w:val="32"/>
          <w:szCs w:val="32"/>
        </w:rPr>
      </w:pPr>
    </w:p>
    <w:p w14:paraId="3CA923C7" w14:textId="030BDC04" w:rsidR="00412EE3" w:rsidRPr="00412EE3" w:rsidRDefault="00412EE3" w:rsidP="00412EE3">
      <w:pPr>
        <w:widowControl w:val="0"/>
        <w:autoSpaceDE w:val="0"/>
        <w:autoSpaceDN w:val="0"/>
        <w:spacing w:before="0" w:after="0" w:line="384" w:lineRule="auto"/>
        <w:textAlignment w:val="baseline"/>
        <w:outlineLvl w:val="0"/>
        <w:rPr>
          <w:rFonts w:asciiTheme="majorEastAsia" w:eastAsiaTheme="majorEastAsia" w:hAnsiTheme="majorEastAsia" w:cs="굴림"/>
          <w:color w:val="000000"/>
          <w:kern w:val="0"/>
        </w:rPr>
      </w:pPr>
      <w:bookmarkStart w:id="4" w:name="_Toc80991469"/>
      <w:bookmarkStart w:id="5" w:name="_Toc80991934"/>
      <w:r w:rsidRPr="00412EE3">
        <w:rPr>
          <w:rFonts w:asciiTheme="majorEastAsia" w:eastAsiaTheme="majorEastAsia" w:hAnsiTheme="majorEastAsia" w:cs="굴림" w:hint="eastAsia"/>
          <w:color w:val="000000"/>
          <w:kern w:val="0"/>
          <w:sz w:val="32"/>
          <w:szCs w:val="32"/>
        </w:rPr>
        <w:lastRenderedPageBreak/>
        <w:t>문서 수정 내역</w:t>
      </w:r>
      <w:r w:rsidRPr="00412EE3">
        <w:rPr>
          <w:rFonts w:asciiTheme="majorEastAsia" w:eastAsiaTheme="majorEastAsia" w:hAnsiTheme="majorEastAsia" w:cs="굴림"/>
          <w:color w:val="000000"/>
          <w:kern w:val="0"/>
          <w:sz w:val="32"/>
          <w:szCs w:val="32"/>
        </w:rPr>
        <w:t>(Revision Chart)</w:t>
      </w:r>
      <w:bookmarkEnd w:id="4"/>
      <w:bookmarkEnd w:id="5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396"/>
        <w:gridCol w:w="6279"/>
      </w:tblGrid>
      <w:tr w:rsidR="00581D17" w:rsidRPr="00412EE3" w14:paraId="4BC99181" w14:textId="77777777" w:rsidTr="00581D17">
        <w:trPr>
          <w:divId w:val="504520704"/>
          <w:trHeight w:val="355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1C0CD" w:themeFill="accent1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CE69A7" w14:textId="77777777" w:rsidR="00581D17" w:rsidRPr="00412EE3" w:rsidRDefault="00581D17" w:rsidP="00581D1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12EE3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문서 버전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1C0CD" w:themeFill="accent1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790E" w14:textId="77777777" w:rsidR="00581D17" w:rsidRPr="00412EE3" w:rsidRDefault="00581D17" w:rsidP="00581D1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12EE3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완료일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1C0CD" w:themeFill="accent1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77058" w14:textId="77777777" w:rsidR="00581D17" w:rsidRPr="00412EE3" w:rsidRDefault="00581D17" w:rsidP="00581D17">
            <w:pPr>
              <w:widowControl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412EE3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주요 수정 내용</w:t>
            </w:r>
          </w:p>
        </w:tc>
      </w:tr>
      <w:tr w:rsidR="00581D17" w:rsidRPr="00412EE3" w14:paraId="7B089BA1" w14:textId="77777777" w:rsidTr="00581D17">
        <w:trPr>
          <w:divId w:val="504520704"/>
          <w:trHeight w:val="483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DFE539" w14:textId="0433BB6B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v.1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6969A3" w14:textId="4BC68C85" w:rsidR="00581D17" w:rsidRPr="00412EE3" w:rsidRDefault="005E35AA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09.04</w:t>
            </w: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68EFDE" w14:textId="1CC78424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프로젝트 기본 개요 작성</w:t>
            </w:r>
            <w:r w:rsidR="00225605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 xml:space="preserve">: 권채연 </w:t>
            </w:r>
          </w:p>
        </w:tc>
      </w:tr>
      <w:tr w:rsidR="00581D17" w:rsidRPr="00412EE3" w14:paraId="242F2BD3" w14:textId="77777777" w:rsidTr="00581D17">
        <w:trPr>
          <w:divId w:val="504520704"/>
          <w:trHeight w:val="483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477A55" w14:textId="005B7A6F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CD8B0" w14:textId="57A00C9F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298BE" w14:textId="4B1356D6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</w:tr>
      <w:tr w:rsidR="00581D17" w:rsidRPr="00412EE3" w14:paraId="6858ABE9" w14:textId="77777777" w:rsidTr="00581D17">
        <w:trPr>
          <w:divId w:val="504520704"/>
          <w:trHeight w:val="483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B10343" w14:textId="21AD946E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D6F15D" w14:textId="189B33CD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5A8A51" w14:textId="6FF852E0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</w:tr>
      <w:tr w:rsidR="00581D17" w:rsidRPr="00412EE3" w14:paraId="04466EE7" w14:textId="77777777" w:rsidTr="00581D17">
        <w:trPr>
          <w:divId w:val="504520704"/>
          <w:trHeight w:val="483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C809D9" w14:textId="77777777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2E9B82" w14:textId="77777777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1F4D7" w14:textId="77777777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</w:tr>
      <w:tr w:rsidR="00581D17" w:rsidRPr="00412EE3" w14:paraId="0DAA34C2" w14:textId="77777777" w:rsidTr="00581D17">
        <w:trPr>
          <w:divId w:val="504520704"/>
          <w:trHeight w:val="483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94E70" w14:textId="77777777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E2F334" w14:textId="77777777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B6FBB4" w14:textId="77777777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</w:tr>
      <w:tr w:rsidR="00581D17" w:rsidRPr="00412EE3" w14:paraId="0A1415E2" w14:textId="77777777" w:rsidTr="00581D17">
        <w:trPr>
          <w:divId w:val="504520704"/>
          <w:trHeight w:val="483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6AF92" w14:textId="77777777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7A5D9D" w14:textId="77777777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  <w:tc>
          <w:tcPr>
            <w:tcW w:w="6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FCAC93" w14:textId="77777777" w:rsidR="00581D17" w:rsidRPr="00412EE3" w:rsidRDefault="00581D17" w:rsidP="00581D17">
            <w:pPr>
              <w:widowControl w:val="0"/>
              <w:wordWrap w:val="0"/>
              <w:autoSpaceDE w:val="0"/>
              <w:autoSpaceDN w:val="0"/>
              <w:spacing w:before="0"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</w:p>
        </w:tc>
      </w:tr>
    </w:tbl>
    <w:p w14:paraId="0F90B113" w14:textId="77777777" w:rsidR="008D51F5" w:rsidRDefault="008D51F5" w:rsidP="00581D17">
      <w:pPr>
        <w:pStyle w:val="12"/>
        <w:jc w:val="center"/>
      </w:pPr>
    </w:p>
    <w:p w14:paraId="48BCA2DB" w14:textId="1B3466BD" w:rsidR="00136676" w:rsidRPr="00E203CB" w:rsidRDefault="008D51F5" w:rsidP="00920994">
      <w:pPr>
        <w:pStyle w:val="12"/>
        <w:rPr>
          <w:rFonts w:cstheme="minorBidi"/>
          <w:kern w:val="2"/>
          <w:sz w:val="24"/>
        </w:rPr>
      </w:pPr>
      <w:r w:rsidRPr="00E203CB">
        <w:rPr>
          <w:rFonts w:hint="eastAsia"/>
        </w:rPr>
        <w:t>목차</w:t>
      </w:r>
      <w:r w:rsidR="00136676">
        <w:fldChar w:fldCharType="begin"/>
      </w:r>
      <w:r w:rsidR="00136676" w:rsidRPr="00E203CB">
        <w:instrText xml:space="preserve"> TOC \o "1-2" \u </w:instrText>
      </w:r>
      <w:r w:rsidR="00136676">
        <w:fldChar w:fldCharType="separate"/>
      </w:r>
    </w:p>
    <w:p w14:paraId="07C0925D" w14:textId="09C57542" w:rsidR="00136676" w:rsidRPr="00920994" w:rsidRDefault="00136676" w:rsidP="00920994">
      <w:pPr>
        <w:pStyle w:val="12"/>
        <w:rPr>
          <w:rFonts w:cstheme="minorBidi"/>
          <w:b/>
          <w:bCs/>
          <w:kern w:val="2"/>
          <w:sz w:val="20"/>
        </w:rPr>
      </w:pPr>
      <w:r w:rsidRPr="00920994">
        <w:rPr>
          <w:b/>
          <w:bCs/>
        </w:rPr>
        <w:t>1.</w:t>
      </w:r>
      <w:r w:rsidRPr="00920994">
        <w:rPr>
          <w:rFonts w:cstheme="minorBidi"/>
          <w:b/>
          <w:bCs/>
          <w:kern w:val="2"/>
          <w:sz w:val="20"/>
        </w:rPr>
        <w:tab/>
      </w:r>
      <w:r w:rsidRPr="00920994">
        <w:rPr>
          <w:b/>
          <w:bCs/>
        </w:rPr>
        <w:t>프로젝트</w:t>
      </w:r>
      <w:r w:rsidRPr="00920994">
        <w:rPr>
          <w:b/>
          <w:bCs/>
        </w:rPr>
        <w:t xml:space="preserve"> </w:t>
      </w:r>
      <w:r w:rsidRPr="00920994">
        <w:rPr>
          <w:b/>
          <w:bCs/>
        </w:rPr>
        <w:t>개요</w:t>
      </w:r>
      <w:r w:rsidRPr="00920994">
        <w:rPr>
          <w:b/>
          <w:bCs/>
        </w:rPr>
        <w:tab/>
      </w:r>
      <w:r w:rsidRPr="00920994">
        <w:rPr>
          <w:b/>
          <w:bCs/>
        </w:rPr>
        <w:fldChar w:fldCharType="begin"/>
      </w:r>
      <w:r w:rsidRPr="00920994">
        <w:rPr>
          <w:b/>
          <w:bCs/>
        </w:rPr>
        <w:instrText xml:space="preserve"> PAGEREF _Toc80991935 \h </w:instrText>
      </w:r>
      <w:r w:rsidRPr="00920994">
        <w:rPr>
          <w:b/>
          <w:bCs/>
        </w:rPr>
      </w:r>
      <w:r w:rsidRPr="00920994">
        <w:rPr>
          <w:b/>
          <w:bCs/>
        </w:rPr>
        <w:fldChar w:fldCharType="separate"/>
      </w:r>
      <w:r w:rsidR="00225605">
        <w:rPr>
          <w:b/>
          <w:bCs/>
        </w:rPr>
        <w:t>3</w:t>
      </w:r>
      <w:r w:rsidRPr="00920994">
        <w:rPr>
          <w:b/>
          <w:bCs/>
        </w:rPr>
        <w:fldChar w:fldCharType="end"/>
      </w:r>
    </w:p>
    <w:p w14:paraId="01BBB55B" w14:textId="0E4327FE" w:rsidR="00136676" w:rsidRPr="00920994" w:rsidRDefault="00136676" w:rsidP="00920994">
      <w:pPr>
        <w:pStyle w:val="12"/>
        <w:ind w:leftChars="200" w:left="400"/>
        <w:rPr>
          <w:rFonts w:cstheme="minorBidi"/>
          <w:kern w:val="2"/>
          <w:sz w:val="16"/>
          <w:szCs w:val="24"/>
        </w:rPr>
      </w:pPr>
      <w:r w:rsidRPr="00920994">
        <w:rPr>
          <w:sz w:val="24"/>
          <w:szCs w:val="24"/>
        </w:rPr>
        <w:t>1.1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프로젝트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개요</w:t>
      </w:r>
      <w:r w:rsidRPr="00920994">
        <w:rPr>
          <w:rFonts w:cstheme="minorBidi"/>
          <w:kern w:val="2"/>
          <w:sz w:val="16"/>
          <w:szCs w:val="24"/>
        </w:rPr>
        <w:tab/>
      </w:r>
      <w:r w:rsidRPr="00920994">
        <w:rPr>
          <w:sz w:val="24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_Toc80991936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3</w:t>
      </w:r>
      <w:r w:rsidRPr="00920994">
        <w:rPr>
          <w:sz w:val="24"/>
          <w:szCs w:val="24"/>
        </w:rPr>
        <w:fldChar w:fldCharType="end"/>
      </w:r>
    </w:p>
    <w:p w14:paraId="1D01A2CC" w14:textId="6669FDE7" w:rsidR="00136676" w:rsidRPr="00920994" w:rsidRDefault="00136676" w:rsidP="00920994">
      <w:pPr>
        <w:pStyle w:val="12"/>
        <w:ind w:leftChars="200" w:left="400"/>
        <w:rPr>
          <w:rFonts w:cstheme="minorBidi"/>
          <w:kern w:val="2"/>
          <w:sz w:val="16"/>
          <w:szCs w:val="24"/>
        </w:rPr>
      </w:pPr>
      <w:r w:rsidRPr="00920994">
        <w:rPr>
          <w:sz w:val="24"/>
          <w:szCs w:val="24"/>
        </w:rPr>
        <w:t>1.2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추진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배경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및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필요성</w:t>
      </w:r>
      <w:r w:rsidR="008D51F5" w:rsidRPr="00920994">
        <w:rPr>
          <w:sz w:val="24"/>
          <w:szCs w:val="24"/>
        </w:rPr>
        <w:tab/>
      </w:r>
      <w:r w:rsidRPr="00920994">
        <w:rPr>
          <w:rFonts w:cstheme="minorBidi"/>
          <w:kern w:val="2"/>
          <w:sz w:val="16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_Toc80991942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4</w:t>
      </w:r>
      <w:r w:rsidRPr="00920994">
        <w:rPr>
          <w:sz w:val="24"/>
          <w:szCs w:val="24"/>
        </w:rPr>
        <w:fldChar w:fldCharType="end"/>
      </w:r>
    </w:p>
    <w:p w14:paraId="10F2B7BF" w14:textId="73A27DAE" w:rsidR="00136676" w:rsidRPr="00920994" w:rsidRDefault="00136676" w:rsidP="00920994">
      <w:pPr>
        <w:pStyle w:val="12"/>
        <w:ind w:leftChars="200" w:left="400"/>
        <w:rPr>
          <w:rFonts w:cstheme="minorBidi"/>
          <w:kern w:val="2"/>
          <w:sz w:val="16"/>
          <w:szCs w:val="24"/>
        </w:rPr>
      </w:pPr>
      <w:r w:rsidRPr="00920994">
        <w:rPr>
          <w:sz w:val="24"/>
          <w:szCs w:val="24"/>
        </w:rPr>
        <w:t>1.3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서비스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내용</w:t>
      </w:r>
      <w:r w:rsidR="008D51F5" w:rsidRPr="00920994">
        <w:rPr>
          <w:sz w:val="24"/>
          <w:szCs w:val="24"/>
        </w:rPr>
        <w:tab/>
      </w:r>
      <w:r w:rsidRPr="00920994">
        <w:rPr>
          <w:rFonts w:cstheme="minorBidi"/>
          <w:kern w:val="2"/>
          <w:sz w:val="16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_Toc80991946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4</w:t>
      </w:r>
      <w:r w:rsidRPr="00920994">
        <w:rPr>
          <w:sz w:val="24"/>
          <w:szCs w:val="24"/>
        </w:rPr>
        <w:fldChar w:fldCharType="end"/>
      </w:r>
    </w:p>
    <w:p w14:paraId="1CB01FE3" w14:textId="46CA599A" w:rsidR="00136676" w:rsidRPr="00920994" w:rsidRDefault="00136676" w:rsidP="00920994">
      <w:pPr>
        <w:pStyle w:val="12"/>
        <w:ind w:leftChars="200" w:left="400"/>
        <w:rPr>
          <w:sz w:val="18"/>
          <w:szCs w:val="24"/>
        </w:rPr>
      </w:pPr>
      <w:r w:rsidRPr="00920994">
        <w:rPr>
          <w:sz w:val="24"/>
          <w:szCs w:val="24"/>
        </w:rPr>
        <w:t xml:space="preserve">1.4 </w:t>
      </w:r>
      <w:r w:rsidRPr="00920994">
        <w:rPr>
          <w:sz w:val="24"/>
          <w:szCs w:val="24"/>
        </w:rPr>
        <w:t>프로젝트</w:t>
      </w:r>
      <w:r w:rsidRPr="00920994">
        <w:rPr>
          <w:sz w:val="24"/>
          <w:szCs w:val="24"/>
        </w:rPr>
        <w:t xml:space="preserve"> </w:t>
      </w:r>
      <w:r w:rsidRPr="00920994">
        <w:rPr>
          <w:sz w:val="24"/>
          <w:szCs w:val="24"/>
        </w:rPr>
        <w:t>수행</w:t>
      </w:r>
      <w:r w:rsidRPr="00920994">
        <w:rPr>
          <w:sz w:val="24"/>
          <w:szCs w:val="24"/>
        </w:rPr>
        <w:t xml:space="preserve"> </w:t>
      </w:r>
      <w:r w:rsidRPr="00920994">
        <w:rPr>
          <w:sz w:val="24"/>
          <w:szCs w:val="24"/>
        </w:rPr>
        <w:t>역할</w:t>
      </w:r>
      <w:r w:rsidRPr="00920994">
        <w:rPr>
          <w:sz w:val="24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_Toc80991951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4</w:t>
      </w:r>
      <w:r w:rsidRPr="00920994">
        <w:rPr>
          <w:sz w:val="24"/>
          <w:szCs w:val="24"/>
        </w:rPr>
        <w:fldChar w:fldCharType="end"/>
      </w:r>
    </w:p>
    <w:p w14:paraId="1FB2D9E2" w14:textId="2D457BD2" w:rsidR="00136676" w:rsidRPr="00920994" w:rsidRDefault="00136676" w:rsidP="00920994">
      <w:pPr>
        <w:pStyle w:val="12"/>
        <w:ind w:leftChars="200" w:left="400"/>
        <w:rPr>
          <w:rFonts w:cstheme="minorBidi"/>
          <w:kern w:val="2"/>
          <w:sz w:val="16"/>
          <w:szCs w:val="24"/>
        </w:rPr>
      </w:pPr>
      <w:r w:rsidRPr="00920994">
        <w:rPr>
          <w:sz w:val="24"/>
          <w:szCs w:val="24"/>
        </w:rPr>
        <w:t xml:space="preserve">1.5 </w:t>
      </w:r>
      <w:r w:rsidRPr="00920994">
        <w:rPr>
          <w:sz w:val="24"/>
          <w:szCs w:val="24"/>
        </w:rPr>
        <w:t>기대효과</w:t>
      </w:r>
      <w:r w:rsidRPr="00920994">
        <w:rPr>
          <w:sz w:val="24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_Toc80991958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5</w:t>
      </w:r>
      <w:r w:rsidRPr="00920994">
        <w:rPr>
          <w:sz w:val="24"/>
          <w:szCs w:val="24"/>
        </w:rPr>
        <w:fldChar w:fldCharType="end"/>
      </w:r>
    </w:p>
    <w:p w14:paraId="298D443C" w14:textId="289A98D9" w:rsidR="00136676" w:rsidRPr="00920994" w:rsidRDefault="00136676" w:rsidP="00920994">
      <w:pPr>
        <w:pStyle w:val="12"/>
        <w:rPr>
          <w:rFonts w:cstheme="minorBidi"/>
          <w:b/>
          <w:bCs/>
          <w:kern w:val="2"/>
          <w:sz w:val="20"/>
        </w:rPr>
      </w:pPr>
      <w:r w:rsidRPr="00920994">
        <w:rPr>
          <w:b/>
          <w:bCs/>
        </w:rPr>
        <w:t>2.</w:t>
      </w:r>
      <w:r w:rsidRPr="00920994">
        <w:rPr>
          <w:rFonts w:cstheme="minorBidi"/>
          <w:b/>
          <w:bCs/>
          <w:kern w:val="2"/>
          <w:sz w:val="20"/>
        </w:rPr>
        <w:tab/>
      </w:r>
      <w:r w:rsidRPr="00920994">
        <w:rPr>
          <w:b/>
          <w:bCs/>
        </w:rPr>
        <w:t>기존</w:t>
      </w:r>
      <w:r w:rsidRPr="00920994">
        <w:rPr>
          <w:b/>
          <w:bCs/>
        </w:rPr>
        <w:t xml:space="preserve"> </w:t>
      </w:r>
      <w:r w:rsidRPr="00920994">
        <w:rPr>
          <w:b/>
          <w:bCs/>
        </w:rPr>
        <w:t>스팸</w:t>
      </w:r>
      <w:r w:rsidRPr="00920994">
        <w:rPr>
          <w:b/>
          <w:bCs/>
        </w:rPr>
        <w:t xml:space="preserve"> </w:t>
      </w:r>
      <w:r w:rsidRPr="00920994">
        <w:rPr>
          <w:b/>
          <w:bCs/>
        </w:rPr>
        <w:t>업무</w:t>
      </w:r>
      <w:r w:rsidRPr="00920994">
        <w:rPr>
          <w:b/>
          <w:bCs/>
        </w:rPr>
        <w:t xml:space="preserve"> </w:t>
      </w:r>
      <w:r w:rsidRPr="00920994">
        <w:rPr>
          <w:b/>
          <w:bCs/>
        </w:rPr>
        <w:t>문제점</w:t>
      </w:r>
      <w:r w:rsidRPr="00920994">
        <w:rPr>
          <w:b/>
          <w:bCs/>
        </w:rPr>
        <w:tab/>
      </w:r>
      <w:r w:rsidRPr="00920994">
        <w:rPr>
          <w:b/>
          <w:bCs/>
        </w:rPr>
        <w:fldChar w:fldCharType="begin"/>
      </w:r>
      <w:r w:rsidRPr="00920994">
        <w:rPr>
          <w:b/>
          <w:bCs/>
        </w:rPr>
        <w:instrText xml:space="preserve"> PAGEREF _Toc80991962 \h </w:instrText>
      </w:r>
      <w:r w:rsidRPr="00920994">
        <w:rPr>
          <w:b/>
          <w:bCs/>
        </w:rPr>
      </w:r>
      <w:r w:rsidRPr="00920994">
        <w:rPr>
          <w:b/>
          <w:bCs/>
        </w:rPr>
        <w:fldChar w:fldCharType="separate"/>
      </w:r>
      <w:r w:rsidR="00225605">
        <w:rPr>
          <w:b/>
          <w:bCs/>
        </w:rPr>
        <w:t>5</w:t>
      </w:r>
      <w:r w:rsidRPr="00920994">
        <w:rPr>
          <w:b/>
          <w:bCs/>
        </w:rPr>
        <w:fldChar w:fldCharType="end"/>
      </w:r>
    </w:p>
    <w:p w14:paraId="2B7F7DDA" w14:textId="1CDF7354" w:rsidR="00136676" w:rsidRPr="00920994" w:rsidRDefault="00136676" w:rsidP="00920994">
      <w:pPr>
        <w:pStyle w:val="12"/>
        <w:ind w:leftChars="200" w:left="400"/>
        <w:rPr>
          <w:rFonts w:cstheme="minorBidi"/>
          <w:kern w:val="2"/>
          <w:sz w:val="16"/>
          <w:szCs w:val="24"/>
        </w:rPr>
      </w:pPr>
      <w:r w:rsidRPr="00920994">
        <w:rPr>
          <w:sz w:val="24"/>
          <w:szCs w:val="24"/>
        </w:rPr>
        <w:t>2.1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기존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스팸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업무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문제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및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현황</w:t>
      </w:r>
      <w:r w:rsidR="008D51F5" w:rsidRPr="00920994">
        <w:rPr>
          <w:sz w:val="24"/>
          <w:szCs w:val="24"/>
        </w:rPr>
        <w:tab/>
      </w:r>
      <w:r w:rsidRPr="00920994">
        <w:rPr>
          <w:rFonts w:cstheme="minorBidi"/>
          <w:kern w:val="2"/>
          <w:sz w:val="16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_Toc80991963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5</w:t>
      </w:r>
      <w:r w:rsidRPr="00920994">
        <w:rPr>
          <w:sz w:val="24"/>
          <w:szCs w:val="24"/>
        </w:rPr>
        <w:fldChar w:fldCharType="end"/>
      </w:r>
    </w:p>
    <w:p w14:paraId="550BD5AF" w14:textId="29285D0D" w:rsidR="00136676" w:rsidRPr="00920994" w:rsidRDefault="00136676" w:rsidP="00920994">
      <w:pPr>
        <w:pStyle w:val="12"/>
        <w:ind w:leftChars="200" w:left="400"/>
        <w:rPr>
          <w:rFonts w:cstheme="minorBidi"/>
          <w:kern w:val="2"/>
          <w:sz w:val="16"/>
          <w:szCs w:val="24"/>
        </w:rPr>
      </w:pPr>
      <w:r w:rsidRPr="00920994">
        <w:rPr>
          <w:sz w:val="24"/>
          <w:szCs w:val="24"/>
        </w:rPr>
        <w:lastRenderedPageBreak/>
        <w:t>2.2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기존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업무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구성도</w:t>
      </w:r>
      <w:r w:rsidRPr="00920994">
        <w:rPr>
          <w:rFonts w:cstheme="minorBidi"/>
          <w:kern w:val="2"/>
          <w:sz w:val="16"/>
          <w:szCs w:val="24"/>
        </w:rPr>
        <w:tab/>
      </w:r>
      <w:r w:rsidRPr="00920994">
        <w:rPr>
          <w:sz w:val="24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_Toc80991964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6</w:t>
      </w:r>
      <w:r w:rsidRPr="00920994">
        <w:rPr>
          <w:sz w:val="24"/>
          <w:szCs w:val="24"/>
        </w:rPr>
        <w:fldChar w:fldCharType="end"/>
      </w:r>
    </w:p>
    <w:p w14:paraId="42116AF9" w14:textId="2272237F" w:rsidR="00136676" w:rsidRPr="00920994" w:rsidRDefault="00136676" w:rsidP="00920994">
      <w:pPr>
        <w:pStyle w:val="12"/>
        <w:ind w:leftChars="200" w:left="400"/>
        <w:rPr>
          <w:rFonts w:cstheme="minorBidi"/>
          <w:kern w:val="2"/>
          <w:sz w:val="16"/>
          <w:szCs w:val="24"/>
        </w:rPr>
      </w:pPr>
      <w:r w:rsidRPr="00920994">
        <w:rPr>
          <w:sz w:val="24"/>
          <w:szCs w:val="24"/>
        </w:rPr>
        <w:t>2.3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개선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방향</w:t>
      </w:r>
      <w:r w:rsidRPr="00920994">
        <w:rPr>
          <w:rFonts w:cstheme="minorBidi"/>
          <w:kern w:val="2"/>
          <w:sz w:val="16"/>
          <w:szCs w:val="24"/>
        </w:rPr>
        <w:tab/>
      </w:r>
      <w:r w:rsidRPr="00920994">
        <w:rPr>
          <w:sz w:val="24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_Toc80991965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6</w:t>
      </w:r>
      <w:r w:rsidRPr="00920994">
        <w:rPr>
          <w:sz w:val="24"/>
          <w:szCs w:val="24"/>
        </w:rPr>
        <w:fldChar w:fldCharType="end"/>
      </w:r>
    </w:p>
    <w:p w14:paraId="3141A87A" w14:textId="18631CE4" w:rsidR="00136676" w:rsidRPr="00920994" w:rsidRDefault="00136676" w:rsidP="00920994">
      <w:pPr>
        <w:pStyle w:val="12"/>
        <w:rPr>
          <w:rFonts w:cstheme="minorBidi"/>
          <w:b/>
          <w:bCs/>
          <w:kern w:val="2"/>
          <w:sz w:val="20"/>
        </w:rPr>
      </w:pPr>
      <w:r w:rsidRPr="00920994">
        <w:rPr>
          <w:b/>
          <w:bCs/>
        </w:rPr>
        <w:t>3.</w:t>
      </w:r>
      <w:r w:rsidRPr="00920994">
        <w:rPr>
          <w:rFonts w:cstheme="minorBidi"/>
          <w:b/>
          <w:bCs/>
          <w:kern w:val="2"/>
          <w:sz w:val="20"/>
        </w:rPr>
        <w:tab/>
      </w:r>
      <w:r w:rsidRPr="00920994">
        <w:rPr>
          <w:b/>
          <w:bCs/>
        </w:rPr>
        <w:t xml:space="preserve">AI </w:t>
      </w:r>
      <w:r w:rsidRPr="00920994">
        <w:rPr>
          <w:b/>
          <w:bCs/>
        </w:rPr>
        <w:t>스팸</w:t>
      </w:r>
      <w:r w:rsidRPr="00920994">
        <w:rPr>
          <w:b/>
          <w:bCs/>
        </w:rPr>
        <w:t xml:space="preserve"> </w:t>
      </w:r>
      <w:r w:rsidRPr="00920994">
        <w:rPr>
          <w:b/>
          <w:bCs/>
        </w:rPr>
        <w:t>분석</w:t>
      </w:r>
      <w:r w:rsidRPr="00920994">
        <w:rPr>
          <w:b/>
          <w:bCs/>
        </w:rPr>
        <w:t xml:space="preserve"> </w:t>
      </w:r>
      <w:r w:rsidRPr="00920994">
        <w:rPr>
          <w:b/>
          <w:bCs/>
        </w:rPr>
        <w:t>시스템</w:t>
      </w:r>
      <w:r w:rsidRPr="00920994">
        <w:rPr>
          <w:b/>
          <w:bCs/>
        </w:rPr>
        <w:t xml:space="preserve"> </w:t>
      </w:r>
      <w:r w:rsidRPr="00920994">
        <w:rPr>
          <w:b/>
          <w:bCs/>
        </w:rPr>
        <w:t>설계</w:t>
      </w:r>
      <w:r w:rsidRPr="00920994">
        <w:rPr>
          <w:b/>
          <w:bCs/>
        </w:rPr>
        <w:tab/>
      </w:r>
      <w:r w:rsidRPr="00920994">
        <w:rPr>
          <w:b/>
          <w:bCs/>
        </w:rPr>
        <w:fldChar w:fldCharType="begin"/>
      </w:r>
      <w:r w:rsidRPr="00920994">
        <w:rPr>
          <w:b/>
          <w:bCs/>
        </w:rPr>
        <w:instrText xml:space="preserve"> PAGEREF _Toc80991966 \h </w:instrText>
      </w:r>
      <w:r w:rsidRPr="00920994">
        <w:rPr>
          <w:b/>
          <w:bCs/>
        </w:rPr>
      </w:r>
      <w:r w:rsidRPr="00920994">
        <w:rPr>
          <w:b/>
          <w:bCs/>
        </w:rPr>
        <w:fldChar w:fldCharType="separate"/>
      </w:r>
      <w:r w:rsidR="00225605">
        <w:rPr>
          <w:b/>
          <w:bCs/>
        </w:rPr>
        <w:t>6</w:t>
      </w:r>
      <w:r w:rsidRPr="00920994">
        <w:rPr>
          <w:b/>
          <w:bCs/>
        </w:rPr>
        <w:fldChar w:fldCharType="end"/>
      </w:r>
    </w:p>
    <w:p w14:paraId="3EE917E1" w14:textId="267339CB" w:rsidR="00136676" w:rsidRPr="00920994" w:rsidRDefault="00136676" w:rsidP="00920994">
      <w:pPr>
        <w:pStyle w:val="12"/>
        <w:ind w:leftChars="200" w:left="400"/>
        <w:rPr>
          <w:rFonts w:cstheme="minorBidi"/>
          <w:kern w:val="2"/>
          <w:sz w:val="16"/>
          <w:szCs w:val="24"/>
        </w:rPr>
      </w:pPr>
      <w:r w:rsidRPr="00920994">
        <w:rPr>
          <w:sz w:val="24"/>
          <w:szCs w:val="24"/>
        </w:rPr>
        <w:t>3.1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개발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환경</w:t>
      </w:r>
      <w:r w:rsidR="008D51F5" w:rsidRPr="00920994">
        <w:rPr>
          <w:sz w:val="24"/>
          <w:szCs w:val="24"/>
        </w:rPr>
        <w:tab/>
      </w:r>
      <w:r w:rsidRPr="00920994">
        <w:rPr>
          <w:rFonts w:cstheme="minorBidi"/>
          <w:kern w:val="2"/>
          <w:sz w:val="16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_Toc80991967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6</w:t>
      </w:r>
      <w:r w:rsidRPr="00920994">
        <w:rPr>
          <w:sz w:val="24"/>
          <w:szCs w:val="24"/>
        </w:rPr>
        <w:fldChar w:fldCharType="end"/>
      </w:r>
    </w:p>
    <w:p w14:paraId="0F45D820" w14:textId="2BC91F25" w:rsidR="00136676" w:rsidRPr="00920994" w:rsidRDefault="00136676" w:rsidP="00920994">
      <w:pPr>
        <w:pStyle w:val="12"/>
        <w:ind w:leftChars="200" w:left="400"/>
        <w:rPr>
          <w:rFonts w:cstheme="minorBidi"/>
          <w:kern w:val="2"/>
          <w:sz w:val="16"/>
          <w:szCs w:val="24"/>
        </w:rPr>
      </w:pPr>
      <w:r w:rsidRPr="00920994">
        <w:rPr>
          <w:sz w:val="24"/>
          <w:szCs w:val="24"/>
        </w:rPr>
        <w:t>3.2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시스템</w:t>
      </w:r>
      <w:r w:rsidR="008D51F5" w:rsidRPr="00920994">
        <w:rPr>
          <w:sz w:val="24"/>
          <w:szCs w:val="24"/>
        </w:rPr>
        <w:t xml:space="preserve"> </w:t>
      </w:r>
      <w:r w:rsidR="008D51F5" w:rsidRPr="00920994">
        <w:rPr>
          <w:sz w:val="24"/>
          <w:szCs w:val="24"/>
        </w:rPr>
        <w:t>구성</w:t>
      </w:r>
      <w:r w:rsidR="008D51F5" w:rsidRPr="00920994">
        <w:rPr>
          <w:sz w:val="24"/>
          <w:szCs w:val="24"/>
        </w:rPr>
        <w:tab/>
      </w:r>
      <w:r w:rsidRPr="00920994">
        <w:rPr>
          <w:rFonts w:cstheme="minorBidi"/>
          <w:kern w:val="2"/>
          <w:sz w:val="16"/>
          <w:szCs w:val="24"/>
        </w:rPr>
        <w:tab/>
      </w:r>
      <w:r w:rsidRPr="00920994">
        <w:rPr>
          <w:sz w:val="24"/>
          <w:szCs w:val="24"/>
        </w:rPr>
        <w:fldChar w:fldCharType="begin"/>
      </w:r>
      <w:r w:rsidRPr="00920994">
        <w:rPr>
          <w:sz w:val="24"/>
          <w:szCs w:val="24"/>
        </w:rPr>
        <w:instrText xml:space="preserve"> PAGEREF _Toc80991968 \h </w:instrText>
      </w:r>
      <w:r w:rsidRPr="00920994">
        <w:rPr>
          <w:sz w:val="24"/>
          <w:szCs w:val="24"/>
        </w:rPr>
      </w:r>
      <w:r w:rsidRPr="00920994">
        <w:rPr>
          <w:sz w:val="24"/>
          <w:szCs w:val="24"/>
        </w:rPr>
        <w:fldChar w:fldCharType="separate"/>
      </w:r>
      <w:r w:rsidR="00225605">
        <w:rPr>
          <w:sz w:val="24"/>
          <w:szCs w:val="24"/>
        </w:rPr>
        <w:t>6</w:t>
      </w:r>
      <w:r w:rsidRPr="00920994">
        <w:rPr>
          <w:sz w:val="24"/>
          <w:szCs w:val="24"/>
        </w:rPr>
        <w:fldChar w:fldCharType="end"/>
      </w:r>
    </w:p>
    <w:p w14:paraId="6B62356E" w14:textId="659453CA" w:rsidR="00412EE3" w:rsidRDefault="00136676" w:rsidP="00412EE3">
      <w:pPr>
        <w:pStyle w:val="11"/>
        <w:wordWrap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fldChar w:fldCharType="end"/>
      </w:r>
    </w:p>
    <w:p w14:paraId="3619BD9C" w14:textId="28A70F66" w:rsidR="00C47A1D" w:rsidRPr="00136676" w:rsidRDefault="003909D3" w:rsidP="00136676">
      <w:pPr>
        <w:pStyle w:val="1"/>
      </w:pPr>
      <w:bookmarkStart w:id="6" w:name="_Toc80991935"/>
      <w:r w:rsidRPr="00136676">
        <w:t>프로젝트 개요</w:t>
      </w:r>
      <w:bookmarkEnd w:id="6"/>
    </w:p>
    <w:p w14:paraId="4858B343" w14:textId="445612B6" w:rsidR="00B6415F" w:rsidRDefault="00946D0D" w:rsidP="00136676">
      <w:pPr>
        <w:pStyle w:val="2"/>
      </w:pPr>
      <w:bookmarkStart w:id="7" w:name="_Toc80991936"/>
      <w:r w:rsidRPr="008E1E92">
        <w:rPr>
          <w:rFonts w:hint="eastAsia"/>
        </w:rPr>
        <w:t>프로젝트 개요</w:t>
      </w:r>
      <w:bookmarkEnd w:id="7"/>
    </w:p>
    <w:tbl>
      <w:tblPr>
        <w:tblStyle w:val="af"/>
        <w:tblW w:w="0" w:type="auto"/>
        <w:tblInd w:w="985" w:type="dxa"/>
        <w:tblLook w:val="04A0" w:firstRow="1" w:lastRow="0" w:firstColumn="1" w:lastColumn="0" w:noHBand="0" w:noVBand="1"/>
      </w:tblPr>
      <w:tblGrid>
        <w:gridCol w:w="1758"/>
        <w:gridCol w:w="7327"/>
      </w:tblGrid>
      <w:tr w:rsidR="008D51F5" w14:paraId="1773CF15" w14:textId="77777777" w:rsidTr="006518A5">
        <w:tc>
          <w:tcPr>
            <w:tcW w:w="9119" w:type="dxa"/>
            <w:gridSpan w:val="2"/>
            <w:shd w:val="clear" w:color="auto" w:fill="B1C0CD" w:themeFill="accent1" w:themeFillTint="99"/>
          </w:tcPr>
          <w:p w14:paraId="25A71F98" w14:textId="5E3D5919" w:rsidR="008D51F5" w:rsidRPr="008D51F5" w:rsidRDefault="008D51F5" w:rsidP="008D51F5">
            <w:pPr>
              <w:pStyle w:val="2"/>
              <w:numPr>
                <w:ilvl w:val="0"/>
                <w:numId w:val="0"/>
              </w:numPr>
              <w:spacing w:line="24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</w:rPr>
              <w:t>프로젝트 개요</w:t>
            </w:r>
          </w:p>
        </w:tc>
      </w:tr>
      <w:tr w:rsidR="006518A5" w14:paraId="6681AF1E" w14:textId="77777777" w:rsidTr="006518A5">
        <w:tc>
          <w:tcPr>
            <w:tcW w:w="1761" w:type="dxa"/>
          </w:tcPr>
          <w:p w14:paraId="50DC0955" w14:textId="1FFAA152" w:rsidR="008D51F5" w:rsidRPr="00920994" w:rsidRDefault="008D51F5" w:rsidP="008D51F5">
            <w:pPr>
              <w:pStyle w:val="2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920994">
              <w:rPr>
                <w:rFonts w:hint="eastAsia"/>
                <w:sz w:val="20"/>
                <w:szCs w:val="20"/>
              </w:rPr>
              <w:t>프로젝트명</w:t>
            </w:r>
          </w:p>
        </w:tc>
        <w:tc>
          <w:tcPr>
            <w:tcW w:w="7358" w:type="dxa"/>
          </w:tcPr>
          <w:p w14:paraId="245EDE44" w14:textId="47A199B4" w:rsidR="008D51F5" w:rsidRPr="00920994" w:rsidRDefault="00321912" w:rsidP="008D51F5">
            <w:pPr>
              <w:pStyle w:val="11"/>
              <w:wordWrap/>
              <w:spacing w:line="240" w:lineRule="auto"/>
              <w:jc w:val="left"/>
              <w:rPr>
                <w:rFonts w:asciiTheme="minorEastAsia" w:eastAsiaTheme="minorEastAsia" w:hAnsiTheme="minorEastAsia" w:cs="Malgun Gothic Semilight"/>
              </w:rPr>
            </w:pPr>
            <w:r w:rsidRPr="00321912">
              <w:rPr>
                <w:rFonts w:asciiTheme="minorEastAsia" w:eastAsiaTheme="minorEastAsia" w:hAnsiTheme="minorEastAsia" w:cs="Malgun Gothic Semilight" w:hint="eastAsia"/>
              </w:rPr>
              <w:t>AI를 활용한 Spam mail Detection</w:t>
            </w:r>
          </w:p>
        </w:tc>
      </w:tr>
      <w:tr w:rsidR="006518A5" w14:paraId="70895276" w14:textId="77777777" w:rsidTr="006518A5">
        <w:tc>
          <w:tcPr>
            <w:tcW w:w="1761" w:type="dxa"/>
          </w:tcPr>
          <w:p w14:paraId="1827F8A1" w14:textId="02566AFC" w:rsidR="008D51F5" w:rsidRPr="00920994" w:rsidRDefault="008D51F5" w:rsidP="008D51F5">
            <w:pPr>
              <w:pStyle w:val="2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920994">
              <w:rPr>
                <w:rFonts w:hint="eastAsia"/>
                <w:sz w:val="20"/>
                <w:szCs w:val="20"/>
              </w:rPr>
              <w:t>프로젝트 목표</w:t>
            </w:r>
          </w:p>
        </w:tc>
        <w:tc>
          <w:tcPr>
            <w:tcW w:w="7358" w:type="dxa"/>
          </w:tcPr>
          <w:p w14:paraId="5079ED16" w14:textId="2FA87367" w:rsidR="008D51F5" w:rsidRPr="00920994" w:rsidRDefault="008D51F5" w:rsidP="008D51F5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</w:pPr>
            <w:r w:rsidRPr="00920994">
              <w:rPr>
                <w:rFonts w:asciiTheme="minorEastAsia" w:eastAsiaTheme="minorEastAsia" w:hAnsiTheme="minorEastAsia" w:hint="eastAsia"/>
                <w:b w:val="0"/>
                <w:bCs w:val="0"/>
                <w:sz w:val="20"/>
                <w:szCs w:val="20"/>
              </w:rPr>
              <w:t>스팸 메일 분석 자동화 프로세스를 구축하고 분석 시간을 단축하여 빠른 대응 및 업무 효율 증진</w:t>
            </w:r>
          </w:p>
        </w:tc>
      </w:tr>
      <w:tr w:rsidR="006518A5" w14:paraId="679AF2E2" w14:textId="77777777" w:rsidTr="006518A5">
        <w:tc>
          <w:tcPr>
            <w:tcW w:w="1761" w:type="dxa"/>
          </w:tcPr>
          <w:p w14:paraId="5F2D612A" w14:textId="6BB34CF7" w:rsidR="008D51F5" w:rsidRPr="00920994" w:rsidRDefault="008D51F5" w:rsidP="008D51F5">
            <w:pPr>
              <w:pStyle w:val="2"/>
              <w:numPr>
                <w:ilvl w:val="0"/>
                <w:numId w:val="0"/>
              </w:numPr>
              <w:jc w:val="center"/>
              <w:rPr>
                <w:sz w:val="20"/>
                <w:szCs w:val="20"/>
              </w:rPr>
            </w:pPr>
            <w:r w:rsidRPr="00920994">
              <w:rPr>
                <w:rFonts w:hint="eastAsia"/>
                <w:sz w:val="20"/>
                <w:szCs w:val="20"/>
              </w:rPr>
              <w:t>타겟</w:t>
            </w:r>
          </w:p>
        </w:tc>
        <w:tc>
          <w:tcPr>
            <w:tcW w:w="7358" w:type="dxa"/>
          </w:tcPr>
          <w:p w14:paraId="0DB18D26" w14:textId="77777777" w:rsidR="00E203CB" w:rsidRPr="00920994" w:rsidRDefault="00E203CB" w:rsidP="008D51F5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</w:pPr>
            <w:r w:rsidRPr="00920994">
              <w:rPr>
                <w:rFonts w:asciiTheme="minorEastAsia" w:eastAsiaTheme="minorEastAsia" w:hAnsiTheme="minorEastAsia" w:hint="eastAsia"/>
                <w:b w:val="0"/>
                <w:bCs w:val="0"/>
                <w:sz w:val="20"/>
                <w:szCs w:val="20"/>
              </w:rPr>
              <w:t>-</w:t>
            </w:r>
            <w:r w:rsidRPr="00920994"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  <w:t xml:space="preserve"> </w:t>
            </w:r>
            <w:r w:rsidR="008D51F5" w:rsidRPr="00920994">
              <w:rPr>
                <w:rFonts w:asciiTheme="minorEastAsia" w:eastAsiaTheme="minorEastAsia" w:hAnsiTheme="minorEastAsia" w:hint="eastAsia"/>
                <w:b w:val="0"/>
                <w:bCs w:val="0"/>
                <w:sz w:val="20"/>
                <w:szCs w:val="20"/>
              </w:rPr>
              <w:t>스팸 신고 접수를 받는 스팸부서,</w:t>
            </w:r>
            <w:r w:rsidR="008D51F5" w:rsidRPr="00920994"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  <w:t xml:space="preserve"> </w:t>
            </w:r>
            <w:r w:rsidR="008D51F5" w:rsidRPr="00920994">
              <w:rPr>
                <w:rFonts w:asciiTheme="minorEastAsia" w:eastAsiaTheme="minorEastAsia" w:hAnsiTheme="minorEastAsia" w:hint="eastAsia"/>
                <w:b w:val="0"/>
                <w:bCs w:val="0"/>
                <w:sz w:val="20"/>
                <w:szCs w:val="20"/>
              </w:rPr>
              <w:t>관제부서</w:t>
            </w:r>
          </w:p>
          <w:p w14:paraId="6AF58277" w14:textId="37C019BD" w:rsidR="008D51F5" w:rsidRPr="00920994" w:rsidRDefault="00E203CB" w:rsidP="008D51F5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</w:pPr>
            <w:r w:rsidRPr="00920994">
              <w:rPr>
                <w:rFonts w:asciiTheme="minorEastAsia" w:eastAsiaTheme="minorEastAsia" w:hAnsiTheme="minorEastAsia" w:hint="eastAsia"/>
                <w:b w:val="0"/>
                <w:bCs w:val="0"/>
                <w:sz w:val="20"/>
                <w:szCs w:val="20"/>
              </w:rPr>
              <w:t>-</w:t>
            </w:r>
            <w:r w:rsidRPr="00920994"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  <w:t xml:space="preserve"> </w:t>
            </w:r>
            <w:r w:rsidR="008D51F5" w:rsidRPr="00920994">
              <w:rPr>
                <w:rFonts w:asciiTheme="minorEastAsia" w:eastAsiaTheme="minorEastAsia" w:hAnsiTheme="minorEastAsia" w:hint="eastAsia"/>
                <w:b w:val="0"/>
                <w:bCs w:val="0"/>
                <w:sz w:val="20"/>
                <w:szCs w:val="20"/>
              </w:rPr>
              <w:t>스팸 솔루션이 없는 중소기업</w:t>
            </w:r>
          </w:p>
        </w:tc>
      </w:tr>
    </w:tbl>
    <w:p w14:paraId="592114DA" w14:textId="77777777" w:rsidR="00136676" w:rsidRDefault="00136676" w:rsidP="00136676">
      <w:pPr>
        <w:pStyle w:val="11"/>
        <w:wordWrap/>
        <w:ind w:left="939"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</w:p>
    <w:p w14:paraId="4EE80003" w14:textId="523B8DF1" w:rsidR="00B6415F" w:rsidRPr="00136676" w:rsidRDefault="00946D0D" w:rsidP="00136676">
      <w:pPr>
        <w:pStyle w:val="2"/>
      </w:pPr>
      <w:bookmarkStart w:id="8" w:name="_Toc80991942"/>
      <w:r w:rsidRPr="008E1E92">
        <w:rPr>
          <w:rFonts w:hint="eastAsia"/>
        </w:rPr>
        <w:t>추진 배경 및 필요성</w:t>
      </w:r>
      <w:bookmarkEnd w:id="8"/>
      <w:r w:rsidRPr="008E1E92">
        <w:rPr>
          <w:rFonts w:hint="eastAsia"/>
        </w:rPr>
        <w:t xml:space="preserve"> </w:t>
      </w:r>
    </w:p>
    <w:p w14:paraId="5D7EA688" w14:textId="28143959" w:rsidR="00B6415F" w:rsidRPr="00E203CB" w:rsidRDefault="00E203CB" w:rsidP="00920994">
      <w:pPr>
        <w:pStyle w:val="11"/>
        <w:numPr>
          <w:ilvl w:val="0"/>
          <w:numId w:val="11"/>
        </w:numPr>
        <w:wordWrap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  <w:bookmarkStart w:id="9" w:name="_Toc80991478"/>
      <w:bookmarkStart w:id="10" w:name="_Toc80991943"/>
      <w:r w:rsidRPr="00E203CB">
        <w:rPr>
          <w:rFonts w:asciiTheme="majorEastAsia" w:eastAsiaTheme="majorEastAsia" w:hAnsiTheme="majorEastAsia" w:cs="Malgun Gothic Semilight" w:hint="eastAsia"/>
          <w:sz w:val="22"/>
          <w:szCs w:val="22"/>
        </w:rPr>
        <w:t>스팸</w:t>
      </w:r>
      <w:r w:rsidR="00B6415F" w:rsidRPr="00E203CB">
        <w:rPr>
          <w:rFonts w:asciiTheme="majorEastAsia" w:eastAsiaTheme="majorEastAsia" w:hAnsiTheme="majorEastAsia" w:cs="Malgun Gothic Semilight" w:hint="eastAsia"/>
          <w:sz w:val="22"/>
          <w:szCs w:val="22"/>
        </w:rPr>
        <w:t xml:space="preserve"> 신고를 받아 악성 여부를 판단하는 스팸 부서</w:t>
      </w:r>
      <w:r w:rsidR="00B6415F" w:rsidRPr="00E203CB">
        <w:rPr>
          <w:rFonts w:asciiTheme="majorEastAsia" w:eastAsiaTheme="majorEastAsia" w:hAnsiTheme="majorEastAsia" w:cs="Malgun Gothic Semilight"/>
          <w:sz w:val="22"/>
          <w:szCs w:val="22"/>
        </w:rPr>
        <w:t xml:space="preserve"> </w:t>
      </w:r>
      <w:r w:rsidR="00B6415F" w:rsidRPr="00E203CB">
        <w:rPr>
          <w:rFonts w:asciiTheme="majorEastAsia" w:eastAsiaTheme="majorEastAsia" w:hAnsiTheme="majorEastAsia" w:cs="Malgun Gothic Semilight" w:hint="eastAsia"/>
          <w:sz w:val="22"/>
          <w:szCs w:val="22"/>
        </w:rPr>
        <w:t>또는 관제 부서의 업무 과부하 발생</w:t>
      </w:r>
      <w:bookmarkEnd w:id="9"/>
      <w:bookmarkEnd w:id="10"/>
    </w:p>
    <w:p w14:paraId="0D6F25AD" w14:textId="00275A27" w:rsidR="00B6415F" w:rsidRPr="008E1E92" w:rsidRDefault="00B6415F" w:rsidP="00920994">
      <w:pPr>
        <w:pStyle w:val="11"/>
        <w:numPr>
          <w:ilvl w:val="0"/>
          <w:numId w:val="11"/>
        </w:numPr>
        <w:wordWrap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  <w:bookmarkStart w:id="11" w:name="_Toc80991479"/>
      <w:bookmarkStart w:id="12" w:name="_Toc80991944"/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분석 업무의 과도한 시간 소모로 인한 타 업무 효율 저하</w:t>
      </w:r>
      <w:bookmarkEnd w:id="11"/>
      <w:bookmarkEnd w:id="12"/>
    </w:p>
    <w:p w14:paraId="7EB7B7F2" w14:textId="53EB1C65" w:rsidR="00B6415F" w:rsidRDefault="00B6415F" w:rsidP="00920994">
      <w:pPr>
        <w:pStyle w:val="11"/>
        <w:numPr>
          <w:ilvl w:val="0"/>
          <w:numId w:val="11"/>
        </w:numPr>
        <w:wordWrap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  <w:bookmarkStart w:id="13" w:name="_Toc80991480"/>
      <w:bookmarkStart w:id="14" w:name="_Toc80991945"/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lastRenderedPageBreak/>
        <w:t>유입 되어진 악성 메일에 대한 빠른 분석 및 인지와 대응 필요</w:t>
      </w:r>
      <w:bookmarkEnd w:id="13"/>
      <w:bookmarkEnd w:id="14"/>
    </w:p>
    <w:p w14:paraId="44804378" w14:textId="77777777" w:rsidR="008D37CB" w:rsidRPr="008E1E92" w:rsidRDefault="008D37CB" w:rsidP="00946D0D">
      <w:pPr>
        <w:pStyle w:val="11"/>
        <w:wordWrap/>
        <w:ind w:left="504"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</w:p>
    <w:p w14:paraId="0BA187F1" w14:textId="1FDA901A" w:rsidR="004113CF" w:rsidRPr="008E1E92" w:rsidRDefault="00946D0D" w:rsidP="00136676">
      <w:pPr>
        <w:pStyle w:val="2"/>
      </w:pPr>
      <w:bookmarkStart w:id="15" w:name="_Toc80991946"/>
      <w:r w:rsidRPr="008E1E92">
        <w:rPr>
          <w:rFonts w:hint="eastAsia"/>
        </w:rPr>
        <w:t>서비스 내용</w:t>
      </w:r>
      <w:bookmarkEnd w:id="15"/>
    </w:p>
    <w:p w14:paraId="2D1A54B9" w14:textId="22C62775" w:rsidR="005E35AA" w:rsidRPr="005E35AA" w:rsidRDefault="005E35AA" w:rsidP="005E35AA">
      <w:pPr>
        <w:pStyle w:val="11"/>
        <w:numPr>
          <w:ilvl w:val="0"/>
          <w:numId w:val="12"/>
        </w:numPr>
        <w:wordWrap/>
        <w:jc w:val="left"/>
        <w:rPr>
          <w:rFonts w:asciiTheme="majorEastAsia" w:eastAsiaTheme="majorEastAsia" w:hAnsiTheme="majorEastAsia" w:cs="Malgun Gothic Semilight"/>
          <w:b/>
          <w:bCs/>
          <w:sz w:val="24"/>
          <w:szCs w:val="24"/>
        </w:rPr>
      </w:pPr>
      <w:bookmarkStart w:id="16" w:name="_Toc80991484"/>
      <w:bookmarkStart w:id="17" w:name="_Toc80991949"/>
      <w:bookmarkStart w:id="18" w:name="_Toc80991482"/>
      <w:bookmarkStart w:id="19" w:name="_Toc80991947"/>
      <w:r>
        <w:rPr>
          <w:rFonts w:asciiTheme="majorEastAsia" w:eastAsiaTheme="majorEastAsia" w:hAnsiTheme="majorEastAsia" w:cs="Malgun Gothic Semilight"/>
          <w:bCs/>
          <w:sz w:val="24"/>
          <w:szCs w:val="24"/>
        </w:rPr>
        <w:t xml:space="preserve">DNS </w:t>
      </w:r>
      <w:r>
        <w:rPr>
          <w:rFonts w:asciiTheme="majorEastAsia" w:eastAsiaTheme="majorEastAsia" w:hAnsiTheme="majorEastAsia" w:cs="Malgun Gothic Semilight" w:hint="eastAsia"/>
          <w:bCs/>
          <w:sz w:val="24"/>
          <w:szCs w:val="24"/>
        </w:rPr>
        <w:t>S</w:t>
      </w:r>
      <w:r>
        <w:rPr>
          <w:rFonts w:asciiTheme="majorEastAsia" w:eastAsiaTheme="majorEastAsia" w:hAnsiTheme="majorEastAsia" w:cs="Malgun Gothic Semilight"/>
          <w:bCs/>
          <w:sz w:val="24"/>
          <w:szCs w:val="24"/>
        </w:rPr>
        <w:t xml:space="preserve">erver Mail server </w:t>
      </w:r>
      <w:r>
        <w:rPr>
          <w:rFonts w:asciiTheme="majorEastAsia" w:eastAsiaTheme="majorEastAsia" w:hAnsiTheme="majorEastAsia" w:cs="Malgun Gothic Semilight" w:hint="eastAsia"/>
          <w:bCs/>
          <w:sz w:val="24"/>
          <w:szCs w:val="24"/>
        </w:rPr>
        <w:t>구축</w:t>
      </w:r>
    </w:p>
    <w:p w14:paraId="6367C68A" w14:textId="596259C2" w:rsidR="005E35AA" w:rsidRPr="008E1E92" w:rsidRDefault="005E35AA" w:rsidP="005E35AA">
      <w:pPr>
        <w:pStyle w:val="11"/>
        <w:numPr>
          <w:ilvl w:val="0"/>
          <w:numId w:val="12"/>
        </w:numPr>
        <w:wordWrap/>
        <w:jc w:val="left"/>
        <w:rPr>
          <w:rFonts w:asciiTheme="majorEastAsia" w:eastAsiaTheme="majorEastAsia" w:hAnsiTheme="majorEastAsia" w:cs="Malgun Gothic Semilight"/>
          <w:b/>
          <w:bCs/>
          <w:sz w:val="24"/>
          <w:szCs w:val="24"/>
        </w:rPr>
      </w:pP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 xml:space="preserve">메일 스크래핑을 통한 </w:t>
      </w:r>
      <w:r>
        <w:rPr>
          <w:rFonts w:asciiTheme="majorEastAsia" w:eastAsiaTheme="majorEastAsia" w:hAnsiTheme="majorEastAsia" w:cs="Malgun Gothic Semilight" w:hint="eastAsia"/>
          <w:sz w:val="22"/>
          <w:szCs w:val="22"/>
        </w:rPr>
        <w:t xml:space="preserve">메일 </w:t>
      </w: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자동 수집.</w:t>
      </w:r>
      <w:bookmarkEnd w:id="18"/>
      <w:bookmarkEnd w:id="19"/>
    </w:p>
    <w:p w14:paraId="776D24DF" w14:textId="4E64B55A" w:rsidR="00A1181D" w:rsidRDefault="00A1181D" w:rsidP="00A1181D">
      <w:pPr>
        <w:pStyle w:val="11"/>
        <w:numPr>
          <w:ilvl w:val="0"/>
          <w:numId w:val="12"/>
        </w:numPr>
        <w:wordWrap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  <w:r w:rsidRPr="00A1181D">
        <w:rPr>
          <w:rFonts w:asciiTheme="majorEastAsia" w:eastAsiaTheme="majorEastAsia" w:hAnsiTheme="majorEastAsia" w:cs="Malgun Gothic Semilight" w:hint="eastAsia"/>
          <w:sz w:val="22"/>
          <w:szCs w:val="22"/>
        </w:rPr>
        <w:t>스팸 메일 분류 서비스에 머신러닝을 접목하여 스팸 필터링</w:t>
      </w:r>
    </w:p>
    <w:p w14:paraId="52D85ED3" w14:textId="42815A2C" w:rsidR="00B6415F" w:rsidRPr="008E1E92" w:rsidRDefault="007C1B57" w:rsidP="00920994">
      <w:pPr>
        <w:pStyle w:val="11"/>
        <w:numPr>
          <w:ilvl w:val="0"/>
          <w:numId w:val="12"/>
        </w:numPr>
        <w:wordWrap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 xml:space="preserve">분석 </w:t>
      </w:r>
      <w:r w:rsidRPr="008E1E92">
        <w:rPr>
          <w:rFonts w:asciiTheme="majorEastAsia" w:eastAsiaTheme="majorEastAsia" w:hAnsiTheme="majorEastAsia" w:cs="Malgun Gothic Semilight"/>
          <w:sz w:val="22"/>
          <w:szCs w:val="22"/>
        </w:rPr>
        <w:t xml:space="preserve">report </w:t>
      </w: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 xml:space="preserve">바탕 머신러닝 </w:t>
      </w:r>
      <w:r w:rsidR="005E35AA">
        <w:rPr>
          <w:rFonts w:asciiTheme="majorEastAsia" w:eastAsiaTheme="majorEastAsia" w:hAnsiTheme="majorEastAsia" w:cs="Malgun Gothic Semilight" w:hint="eastAsia"/>
          <w:sz w:val="22"/>
          <w:szCs w:val="22"/>
        </w:rPr>
        <w:t xml:space="preserve">스팸 </w:t>
      </w: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여부 판단</w:t>
      </w:r>
      <w:bookmarkEnd w:id="16"/>
      <w:bookmarkEnd w:id="17"/>
      <w:r w:rsidRPr="008E1E92">
        <w:rPr>
          <w:rFonts w:asciiTheme="majorEastAsia" w:eastAsiaTheme="majorEastAsia" w:hAnsiTheme="majorEastAsia" w:cs="Malgun Gothic Semilight"/>
          <w:sz w:val="22"/>
          <w:szCs w:val="22"/>
        </w:rPr>
        <w:tab/>
      </w:r>
    </w:p>
    <w:p w14:paraId="46EBADB6" w14:textId="7CE2D00C" w:rsidR="007C1B57" w:rsidRDefault="005E35AA" w:rsidP="00920994">
      <w:pPr>
        <w:pStyle w:val="11"/>
        <w:numPr>
          <w:ilvl w:val="0"/>
          <w:numId w:val="12"/>
        </w:numPr>
        <w:wordWrap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  <w:bookmarkStart w:id="20" w:name="_Toc80991485"/>
      <w:bookmarkStart w:id="21" w:name="_Toc80991950"/>
      <w:r>
        <w:rPr>
          <w:rFonts w:asciiTheme="majorEastAsia" w:eastAsiaTheme="majorEastAsia" w:hAnsiTheme="majorEastAsia" w:cs="Malgun Gothic Semilight" w:hint="eastAsia"/>
          <w:sz w:val="22"/>
          <w:szCs w:val="22"/>
        </w:rPr>
        <w:t xml:space="preserve">스팸 </w:t>
      </w: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메일 분류 후 시각화</w:t>
      </w:r>
      <w:r w:rsidRPr="008E1E92">
        <w:rPr>
          <w:rFonts w:asciiTheme="majorEastAsia" w:eastAsiaTheme="majorEastAsia" w:hAnsiTheme="majorEastAsia" w:cs="Malgun Gothic Semilight"/>
          <w:sz w:val="22"/>
          <w:szCs w:val="22"/>
        </w:rPr>
        <w:t>(ELK)</w:t>
      </w:r>
      <w:bookmarkEnd w:id="20"/>
      <w:bookmarkEnd w:id="21"/>
      <w:r w:rsidR="007C1B57"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 xml:space="preserve"> </w:t>
      </w:r>
    </w:p>
    <w:p w14:paraId="37344B2E" w14:textId="77777777" w:rsidR="008D37CB" w:rsidRPr="008E1E92" w:rsidRDefault="008D37CB" w:rsidP="00946D0D">
      <w:pPr>
        <w:pStyle w:val="11"/>
        <w:wordWrap/>
        <w:ind w:left="504"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</w:p>
    <w:p w14:paraId="5C67DE6B" w14:textId="0C974D5E" w:rsidR="00946D0D" w:rsidRDefault="00946D0D" w:rsidP="00946D0D">
      <w:pPr>
        <w:pStyle w:val="11"/>
        <w:wordWrap/>
        <w:ind w:left="504"/>
        <w:jc w:val="left"/>
        <w:rPr>
          <w:rStyle w:val="2Char0"/>
        </w:rPr>
      </w:pPr>
      <w:bookmarkStart w:id="22" w:name="_Toc80991951"/>
      <w:r w:rsidRPr="008E1E92">
        <w:rPr>
          <w:rFonts w:asciiTheme="majorEastAsia" w:eastAsiaTheme="majorEastAsia" w:hAnsiTheme="majorEastAsia" w:cs="Malgun Gothic Semilight" w:hint="eastAsia"/>
          <w:b/>
          <w:bCs/>
          <w:sz w:val="24"/>
          <w:szCs w:val="24"/>
        </w:rPr>
        <w:t>1</w:t>
      </w:r>
      <w:r w:rsidRPr="008E1E92">
        <w:rPr>
          <w:rFonts w:asciiTheme="majorEastAsia" w:eastAsiaTheme="majorEastAsia" w:hAnsiTheme="majorEastAsia" w:cs="Malgun Gothic Semilight"/>
          <w:b/>
          <w:bCs/>
          <w:sz w:val="24"/>
          <w:szCs w:val="24"/>
        </w:rPr>
        <w:t xml:space="preserve">.4 </w:t>
      </w:r>
      <w:r w:rsidRPr="00136676">
        <w:rPr>
          <w:rStyle w:val="2Char0"/>
          <w:rFonts w:hint="eastAsia"/>
        </w:rPr>
        <w:t xml:space="preserve">프로젝트 수행 </w:t>
      </w:r>
      <w:r w:rsidR="004113CF" w:rsidRPr="00136676">
        <w:rPr>
          <w:rStyle w:val="2Char0"/>
          <w:rFonts w:hint="eastAsia"/>
        </w:rPr>
        <w:t>역할</w:t>
      </w:r>
      <w:bookmarkEnd w:id="22"/>
    </w:p>
    <w:tbl>
      <w:tblPr>
        <w:tblStyle w:val="af"/>
        <w:tblW w:w="0" w:type="auto"/>
        <w:tblInd w:w="985" w:type="dxa"/>
        <w:tblLook w:val="04A0" w:firstRow="1" w:lastRow="0" w:firstColumn="1" w:lastColumn="0" w:noHBand="0" w:noVBand="1"/>
      </w:tblPr>
      <w:tblGrid>
        <w:gridCol w:w="1510"/>
        <w:gridCol w:w="7575"/>
      </w:tblGrid>
      <w:tr w:rsidR="00E203CB" w14:paraId="745D140C" w14:textId="77777777" w:rsidTr="00E2481E">
        <w:tc>
          <w:tcPr>
            <w:tcW w:w="9119" w:type="dxa"/>
            <w:gridSpan w:val="2"/>
            <w:shd w:val="clear" w:color="auto" w:fill="B1C0CD" w:themeFill="accent1" w:themeFillTint="99"/>
          </w:tcPr>
          <w:p w14:paraId="4014ADD1" w14:textId="69C1AFB5" w:rsidR="00E203CB" w:rsidRPr="00FC7051" w:rsidRDefault="00E203CB" w:rsidP="00E203CB">
            <w:pPr>
              <w:pStyle w:val="11"/>
              <w:wordWrap/>
              <w:jc w:val="center"/>
              <w:rPr>
                <w:rStyle w:val="2Char0"/>
                <w:rFonts w:asciiTheme="minorEastAsia" w:eastAsiaTheme="minorEastAsia" w:hAnsiTheme="minorEastAsia"/>
              </w:rPr>
            </w:pPr>
            <w:r w:rsidRPr="00FC7051">
              <w:rPr>
                <w:rStyle w:val="2Char0"/>
                <w:rFonts w:asciiTheme="minorEastAsia" w:eastAsiaTheme="minorEastAsia" w:hAnsiTheme="minorEastAsia" w:hint="eastAsia"/>
              </w:rPr>
              <w:t>수행 역할</w:t>
            </w:r>
          </w:p>
        </w:tc>
      </w:tr>
      <w:tr w:rsidR="00E203CB" w14:paraId="06191C8A" w14:textId="77777777" w:rsidTr="00E2481E">
        <w:tc>
          <w:tcPr>
            <w:tcW w:w="1511" w:type="dxa"/>
          </w:tcPr>
          <w:p w14:paraId="31D70A7E" w14:textId="21512681" w:rsidR="00E203CB" w:rsidRPr="00195289" w:rsidRDefault="00C545FB" w:rsidP="00E203CB">
            <w:pPr>
              <w:pStyle w:val="11"/>
              <w:wordWrap/>
              <w:jc w:val="center"/>
              <w:rPr>
                <w:rStyle w:val="2Char0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hint="eastAsia"/>
                <w:b w:val="0"/>
                <w:bCs w:val="0"/>
                <w:sz w:val="22"/>
                <w:szCs w:val="22"/>
              </w:rPr>
              <w:t>PM</w:t>
            </w:r>
          </w:p>
        </w:tc>
        <w:tc>
          <w:tcPr>
            <w:tcW w:w="7608" w:type="dxa"/>
          </w:tcPr>
          <w:p w14:paraId="7A7B596C" w14:textId="399B1417" w:rsidR="00E203CB" w:rsidRPr="00195289" w:rsidRDefault="00E203CB" w:rsidP="00E203CB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내용 :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프로젝트 전체 총괄 및 인력 관리</w:t>
            </w:r>
          </w:p>
          <w:p w14:paraId="21BA609D" w14:textId="7DDE0242" w:rsidR="00E203CB" w:rsidRPr="00195289" w:rsidRDefault="00E203CB" w:rsidP="00E203CB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수행자 :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정</w:t>
            </w:r>
            <w:r w:rsidR="00452F57"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병현</w:t>
            </w:r>
          </w:p>
        </w:tc>
      </w:tr>
      <w:tr w:rsidR="00E203CB" w14:paraId="68668DA2" w14:textId="77777777" w:rsidTr="00E2481E">
        <w:tc>
          <w:tcPr>
            <w:tcW w:w="1511" w:type="dxa"/>
          </w:tcPr>
          <w:p w14:paraId="0C6881C6" w14:textId="2BB2FFD3" w:rsidR="00E203CB" w:rsidRPr="00195289" w:rsidRDefault="00195289" w:rsidP="00E203CB">
            <w:pPr>
              <w:pStyle w:val="11"/>
              <w:wordWrap/>
              <w:jc w:val="center"/>
              <w:rPr>
                <w:rStyle w:val="2Char0"/>
                <w:b w:val="0"/>
                <w:bCs w:val="0"/>
                <w:sz w:val="22"/>
                <w:szCs w:val="22"/>
              </w:rPr>
            </w:pPr>
            <w:r>
              <w:rPr>
                <w:rStyle w:val="2Char0"/>
                <w:rFonts w:hint="eastAsia"/>
                <w:b w:val="0"/>
                <w:bCs w:val="0"/>
                <w:sz w:val="22"/>
                <w:szCs w:val="22"/>
              </w:rPr>
              <w:t>P</w:t>
            </w:r>
            <w:r>
              <w:rPr>
                <w:rStyle w:val="2Char0"/>
                <w:sz w:val="22"/>
                <w:szCs w:val="22"/>
              </w:rPr>
              <w:t>L ,</w:t>
            </w:r>
            <w:r w:rsidR="00E203CB" w:rsidRPr="00195289">
              <w:rPr>
                <w:rStyle w:val="2Char0"/>
                <w:rFonts w:hint="eastAsia"/>
                <w:b w:val="0"/>
                <w:bCs w:val="0"/>
                <w:sz w:val="22"/>
                <w:szCs w:val="22"/>
              </w:rPr>
              <w:t>기획,</w:t>
            </w:r>
            <w:r w:rsidR="00E203CB" w:rsidRPr="00195289">
              <w:rPr>
                <w:rStyle w:val="2Char0"/>
                <w:b w:val="0"/>
                <w:bCs w:val="0"/>
                <w:sz w:val="22"/>
                <w:szCs w:val="22"/>
              </w:rPr>
              <w:t xml:space="preserve"> </w:t>
            </w:r>
            <w:r w:rsidR="00E203CB" w:rsidRPr="00195289">
              <w:rPr>
                <w:rStyle w:val="2Char0"/>
                <w:rFonts w:hint="eastAsia"/>
                <w:b w:val="0"/>
                <w:bCs w:val="0"/>
                <w:sz w:val="22"/>
                <w:szCs w:val="22"/>
              </w:rPr>
              <w:t>설계</w:t>
            </w:r>
          </w:p>
        </w:tc>
        <w:tc>
          <w:tcPr>
            <w:tcW w:w="7608" w:type="dxa"/>
          </w:tcPr>
          <w:p w14:paraId="20473FC8" w14:textId="1C50E862" w:rsidR="00E203CB" w:rsidRPr="00195289" w:rsidRDefault="009F6415" w:rsidP="00946D0D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전체</w:t>
            </w:r>
          </w:p>
        </w:tc>
      </w:tr>
      <w:tr w:rsidR="00E203CB" w14:paraId="4F105335" w14:textId="77777777" w:rsidTr="00E2481E">
        <w:tc>
          <w:tcPr>
            <w:tcW w:w="1511" w:type="dxa"/>
          </w:tcPr>
          <w:p w14:paraId="41545F9C" w14:textId="35BE923B" w:rsidR="00E203CB" w:rsidRPr="00195289" w:rsidRDefault="00E203CB" w:rsidP="00E203CB">
            <w:pPr>
              <w:pStyle w:val="11"/>
              <w:wordWrap/>
              <w:jc w:val="center"/>
              <w:rPr>
                <w:rStyle w:val="2Char0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hint="eastAsia"/>
                <w:b w:val="0"/>
                <w:bCs w:val="0"/>
                <w:sz w:val="22"/>
                <w:szCs w:val="22"/>
              </w:rPr>
              <w:t>코어 개발</w:t>
            </w:r>
          </w:p>
        </w:tc>
        <w:tc>
          <w:tcPr>
            <w:tcW w:w="7608" w:type="dxa"/>
          </w:tcPr>
          <w:p w14:paraId="0488A471" w14:textId="4B3BA1A1" w:rsidR="00E203CB" w:rsidRPr="00195289" w:rsidRDefault="00E203CB" w:rsidP="00946D0D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내용 :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머신러닝 학습 시스템 개발</w:t>
            </w:r>
            <w:r w:rsidR="00581D17"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,</w:t>
            </w:r>
            <w:r w:rsidR="00581D17"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="00581D17"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로그 파싱</w:t>
            </w:r>
          </w:p>
          <w:p w14:paraId="5CE4C2C1" w14:textId="1E16FAAE" w:rsidR="00E203CB" w:rsidRPr="00195289" w:rsidRDefault="00E203CB" w:rsidP="00946D0D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수행자 :</w:t>
            </w:r>
            <w:r w:rsidR="00452F57"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정</w:t>
            </w:r>
            <w:r w:rsidR="00452F57" w:rsidRPr="00195289">
              <w:rPr>
                <w:rStyle w:val="2Char0"/>
                <w:rFonts w:asciiTheme="minorEastAsia" w:hAnsiTheme="minorEastAsia" w:hint="eastAsia"/>
                <w:b w:val="0"/>
                <w:bCs w:val="0"/>
                <w:sz w:val="22"/>
                <w:szCs w:val="22"/>
              </w:rPr>
              <w:t>병현</w:t>
            </w:r>
          </w:p>
        </w:tc>
      </w:tr>
      <w:tr w:rsidR="00E203CB" w14:paraId="092D9F7B" w14:textId="77777777" w:rsidTr="00E2481E">
        <w:tc>
          <w:tcPr>
            <w:tcW w:w="1511" w:type="dxa"/>
          </w:tcPr>
          <w:p w14:paraId="40550413" w14:textId="3A133C69" w:rsidR="00E203CB" w:rsidRPr="00195289" w:rsidRDefault="00E203CB" w:rsidP="00E203CB">
            <w:pPr>
              <w:pStyle w:val="11"/>
              <w:wordWrap/>
              <w:jc w:val="center"/>
              <w:rPr>
                <w:rStyle w:val="2Char0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hint="eastAsia"/>
                <w:b w:val="0"/>
                <w:bCs w:val="0"/>
                <w:sz w:val="22"/>
                <w:szCs w:val="22"/>
              </w:rPr>
              <w:t>서브 개발</w:t>
            </w:r>
          </w:p>
        </w:tc>
        <w:tc>
          <w:tcPr>
            <w:tcW w:w="7608" w:type="dxa"/>
          </w:tcPr>
          <w:p w14:paraId="1ACAD141" w14:textId="5A92F082" w:rsidR="00E203CB" w:rsidRPr="00195289" w:rsidRDefault="00E203CB" w:rsidP="00946D0D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내용 :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메일 스크래핑,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데이터 가공,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머신러닝 보조</w:t>
            </w:r>
          </w:p>
          <w:p w14:paraId="188A355B" w14:textId="5DB57D7A" w:rsidR="00E203CB" w:rsidRPr="00195289" w:rsidRDefault="00E203CB" w:rsidP="00946D0D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수행자 :</w:t>
            </w:r>
            <w:r w:rsidR="00452F57"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권</w:t>
            </w:r>
            <w:r w:rsidR="00452F57" w:rsidRPr="00195289">
              <w:rPr>
                <w:rStyle w:val="2Char0"/>
                <w:rFonts w:asciiTheme="minorEastAsia" w:hAnsiTheme="minorEastAsia" w:hint="eastAsia"/>
                <w:b w:val="0"/>
                <w:bCs w:val="0"/>
                <w:sz w:val="22"/>
                <w:szCs w:val="22"/>
              </w:rPr>
              <w:t>채연</w:t>
            </w:r>
          </w:p>
        </w:tc>
      </w:tr>
      <w:tr w:rsidR="00E203CB" w14:paraId="51F86EC5" w14:textId="77777777" w:rsidTr="00E2481E">
        <w:tc>
          <w:tcPr>
            <w:tcW w:w="1511" w:type="dxa"/>
          </w:tcPr>
          <w:p w14:paraId="364BE6BC" w14:textId="198C90FA" w:rsidR="00E203CB" w:rsidRPr="00195289" w:rsidRDefault="00E203CB" w:rsidP="00E203CB">
            <w:pPr>
              <w:pStyle w:val="11"/>
              <w:wordWrap/>
              <w:jc w:val="center"/>
              <w:rPr>
                <w:rStyle w:val="2Char0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hint="eastAsia"/>
                <w:b w:val="0"/>
                <w:bCs w:val="0"/>
                <w:sz w:val="22"/>
                <w:szCs w:val="22"/>
              </w:rPr>
              <w:t>시스템 구축</w:t>
            </w:r>
          </w:p>
        </w:tc>
        <w:tc>
          <w:tcPr>
            <w:tcW w:w="7608" w:type="dxa"/>
          </w:tcPr>
          <w:p w14:paraId="2B73F18E" w14:textId="024FEFB4" w:rsidR="00E203CB" w:rsidRPr="00195289" w:rsidRDefault="00E203CB" w:rsidP="00E203CB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내용 :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="005E35AA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 xml:space="preserve">Mail server, DNS </w:t>
            </w:r>
            <w:r w:rsidR="005E35AA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>server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,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ELK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구축</w:t>
            </w:r>
          </w:p>
          <w:p w14:paraId="18DF84DA" w14:textId="67C1ED8D" w:rsidR="00E203CB" w:rsidRPr="00195289" w:rsidRDefault="00E203CB" w:rsidP="00E203CB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수행자 :</w:t>
            </w:r>
            <w:r w:rsidR="00452F57"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연</w:t>
            </w:r>
            <w:r w:rsidR="00452F57" w:rsidRPr="00195289">
              <w:rPr>
                <w:rStyle w:val="2Char0"/>
                <w:rFonts w:asciiTheme="minorEastAsia" w:hAnsiTheme="minorEastAsia" w:hint="eastAsia"/>
                <w:b w:val="0"/>
                <w:bCs w:val="0"/>
                <w:sz w:val="22"/>
                <w:szCs w:val="22"/>
              </w:rPr>
              <w:t>람희</w:t>
            </w:r>
          </w:p>
        </w:tc>
      </w:tr>
      <w:tr w:rsidR="00E203CB" w14:paraId="792AB4FE" w14:textId="77777777" w:rsidTr="00E2481E">
        <w:tc>
          <w:tcPr>
            <w:tcW w:w="1511" w:type="dxa"/>
          </w:tcPr>
          <w:p w14:paraId="42BE51A9" w14:textId="60618CF4" w:rsidR="00E203CB" w:rsidRPr="00195289" w:rsidRDefault="00E203CB" w:rsidP="00E203CB">
            <w:pPr>
              <w:pStyle w:val="11"/>
              <w:wordWrap/>
              <w:jc w:val="center"/>
              <w:rPr>
                <w:rStyle w:val="2Char0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hint="eastAsia"/>
                <w:b w:val="0"/>
                <w:bCs w:val="0"/>
                <w:sz w:val="22"/>
                <w:szCs w:val="22"/>
              </w:rPr>
              <w:t>QA(테스터)</w:t>
            </w:r>
          </w:p>
        </w:tc>
        <w:tc>
          <w:tcPr>
            <w:tcW w:w="7608" w:type="dxa"/>
          </w:tcPr>
          <w:p w14:paraId="083138E4" w14:textId="276D158C" w:rsidR="00E203CB" w:rsidRPr="00195289" w:rsidRDefault="00E203CB" w:rsidP="00E203CB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내용 :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전체 시스템 테스트 및 버그,</w:t>
            </w:r>
            <w:r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오류 탐지</w:t>
            </w:r>
          </w:p>
          <w:p w14:paraId="1A4F8EEC" w14:textId="79F81923" w:rsidR="00E203CB" w:rsidRPr="00195289" w:rsidRDefault="00E203CB" w:rsidP="00E203CB">
            <w:pPr>
              <w:pStyle w:val="11"/>
              <w:wordWrap/>
              <w:jc w:val="left"/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</w:pPr>
            <w:r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lastRenderedPageBreak/>
              <w:t>수행자 :</w:t>
            </w:r>
            <w:r w:rsidR="00E2481E" w:rsidRPr="00195289">
              <w:rPr>
                <w:rStyle w:val="2Char0"/>
                <w:rFonts w:asciiTheme="minorEastAsia" w:eastAsiaTheme="minorEastAsia" w:hAnsiTheme="minorEastAsia"/>
                <w:b w:val="0"/>
                <w:bCs w:val="0"/>
                <w:sz w:val="22"/>
                <w:szCs w:val="22"/>
              </w:rPr>
              <w:t xml:space="preserve"> </w:t>
            </w:r>
            <w:r w:rsidR="00452F57" w:rsidRPr="00195289">
              <w:rPr>
                <w:rStyle w:val="2Char0"/>
                <w:rFonts w:asciiTheme="minorEastAsia" w:eastAsiaTheme="minorEastAsia" w:hAnsiTheme="minorEastAsia" w:hint="eastAsia"/>
                <w:b w:val="0"/>
                <w:bCs w:val="0"/>
                <w:sz w:val="22"/>
                <w:szCs w:val="22"/>
              </w:rPr>
              <w:t>전체</w:t>
            </w:r>
          </w:p>
        </w:tc>
      </w:tr>
    </w:tbl>
    <w:p w14:paraId="0BAB32D4" w14:textId="77777777" w:rsidR="00E203CB" w:rsidRDefault="00E203CB" w:rsidP="009732F5">
      <w:pPr>
        <w:pStyle w:val="11"/>
        <w:wordWrap/>
        <w:ind w:left="504"/>
        <w:jc w:val="left"/>
        <w:rPr>
          <w:rFonts w:asciiTheme="majorEastAsia" w:eastAsiaTheme="majorEastAsia" w:hAnsiTheme="majorEastAsia" w:cs="Malgun Gothic Semilight"/>
          <w:sz w:val="22"/>
          <w:szCs w:val="22"/>
        </w:rPr>
      </w:pPr>
      <w:bookmarkStart w:id="23" w:name="_Toc80991958"/>
    </w:p>
    <w:p w14:paraId="42548BDE" w14:textId="77777777" w:rsidR="00920994" w:rsidRDefault="00946D0D" w:rsidP="00920994">
      <w:pPr>
        <w:pStyle w:val="11"/>
        <w:wordWrap/>
        <w:ind w:left="504"/>
        <w:jc w:val="left"/>
        <w:rPr>
          <w:rStyle w:val="2Char0"/>
        </w:rPr>
      </w:pPr>
      <w:r w:rsidRPr="008E1E92">
        <w:rPr>
          <w:rFonts w:asciiTheme="majorEastAsia" w:eastAsiaTheme="majorEastAsia" w:hAnsiTheme="majorEastAsia" w:cs="Malgun Gothic Semilight" w:hint="eastAsia"/>
          <w:b/>
          <w:bCs/>
          <w:sz w:val="24"/>
          <w:szCs w:val="24"/>
        </w:rPr>
        <w:t>1</w:t>
      </w:r>
      <w:r w:rsidRPr="008E1E92">
        <w:rPr>
          <w:rFonts w:asciiTheme="majorEastAsia" w:eastAsiaTheme="majorEastAsia" w:hAnsiTheme="majorEastAsia" w:cs="Malgun Gothic Semilight"/>
          <w:b/>
          <w:bCs/>
          <w:sz w:val="24"/>
          <w:szCs w:val="24"/>
        </w:rPr>
        <w:t xml:space="preserve">.5 </w:t>
      </w:r>
      <w:r w:rsidRPr="00136676">
        <w:rPr>
          <w:rStyle w:val="2Char0"/>
          <w:rFonts w:hint="eastAsia"/>
        </w:rPr>
        <w:t>기대효과</w:t>
      </w:r>
      <w:bookmarkStart w:id="24" w:name="_Toc80991494"/>
      <w:bookmarkStart w:id="25" w:name="_Toc80991959"/>
      <w:bookmarkEnd w:id="23"/>
    </w:p>
    <w:p w14:paraId="6A85D9C2" w14:textId="77777777" w:rsidR="00920994" w:rsidRDefault="00920994" w:rsidP="00920994">
      <w:pPr>
        <w:pStyle w:val="11"/>
        <w:numPr>
          <w:ilvl w:val="0"/>
          <w:numId w:val="13"/>
        </w:numPr>
        <w:wordWrap/>
        <w:jc w:val="left"/>
        <w:rPr>
          <w:rFonts w:asciiTheme="majorEastAsia" w:eastAsiaTheme="majorEastAsia" w:hAnsiTheme="majorEastAsia" w:cs="Malgun Gothic Semilight"/>
          <w:b/>
          <w:bCs/>
          <w:sz w:val="24"/>
          <w:szCs w:val="24"/>
        </w:rPr>
      </w:pP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신고된 스팸메일에 대한 자동 분석으로 업무 효율 상승</w:t>
      </w:r>
      <w:bookmarkStart w:id="26" w:name="_Toc80991495"/>
      <w:bookmarkStart w:id="27" w:name="_Toc80991960"/>
      <w:bookmarkEnd w:id="24"/>
      <w:bookmarkEnd w:id="25"/>
    </w:p>
    <w:p w14:paraId="698D59B1" w14:textId="77777777" w:rsidR="00920994" w:rsidRDefault="004113CF" w:rsidP="00920994">
      <w:pPr>
        <w:pStyle w:val="11"/>
        <w:numPr>
          <w:ilvl w:val="0"/>
          <w:numId w:val="13"/>
        </w:numPr>
        <w:wordWrap/>
        <w:jc w:val="left"/>
        <w:rPr>
          <w:rFonts w:asciiTheme="majorEastAsia" w:eastAsiaTheme="majorEastAsia" w:hAnsiTheme="majorEastAsia" w:cs="Malgun Gothic Semilight"/>
          <w:b/>
          <w:bCs/>
          <w:sz w:val="24"/>
          <w:szCs w:val="24"/>
        </w:rPr>
      </w:pP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머신러닝 분석의</w:t>
      </w:r>
      <w:r w:rsidRPr="008E1E92">
        <w:rPr>
          <w:rFonts w:asciiTheme="majorEastAsia" w:eastAsiaTheme="majorEastAsia" w:hAnsiTheme="majorEastAsia" w:cs="Malgun Gothic Semilight"/>
          <w:sz w:val="22"/>
          <w:szCs w:val="22"/>
        </w:rPr>
        <w:t xml:space="preserve"> </w:t>
      </w: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효율성 지표화(분석 시간 단축,</w:t>
      </w:r>
      <w:r w:rsidRPr="008E1E92">
        <w:rPr>
          <w:rFonts w:asciiTheme="majorEastAsia" w:eastAsiaTheme="majorEastAsia" w:hAnsiTheme="majorEastAsia" w:cs="Malgun Gothic Semilight"/>
          <w:sz w:val="22"/>
          <w:szCs w:val="22"/>
        </w:rPr>
        <w:t xml:space="preserve"> </w:t>
      </w: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분석 메일 수 증가 등) 및 K</w:t>
      </w:r>
      <w:r w:rsidRPr="008E1E92">
        <w:rPr>
          <w:rFonts w:asciiTheme="majorEastAsia" w:eastAsiaTheme="majorEastAsia" w:hAnsiTheme="majorEastAsia" w:cs="Malgun Gothic Semilight"/>
          <w:sz w:val="22"/>
          <w:szCs w:val="22"/>
        </w:rPr>
        <w:t xml:space="preserve">PI </w:t>
      </w: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반영</w:t>
      </w:r>
      <w:bookmarkStart w:id="28" w:name="_Toc80991496"/>
      <w:bookmarkStart w:id="29" w:name="_Toc80991961"/>
      <w:bookmarkEnd w:id="26"/>
      <w:bookmarkEnd w:id="27"/>
    </w:p>
    <w:p w14:paraId="5DC61F27" w14:textId="1060B85C" w:rsidR="001B32B8" w:rsidRPr="00920994" w:rsidRDefault="004113CF" w:rsidP="00920994">
      <w:pPr>
        <w:pStyle w:val="11"/>
        <w:numPr>
          <w:ilvl w:val="0"/>
          <w:numId w:val="13"/>
        </w:numPr>
        <w:wordWrap/>
        <w:jc w:val="left"/>
        <w:rPr>
          <w:rFonts w:asciiTheme="majorEastAsia" w:eastAsiaTheme="majorEastAsia" w:hAnsiTheme="majorEastAsia" w:cs="Malgun Gothic Semilight"/>
          <w:b/>
          <w:bCs/>
          <w:sz w:val="24"/>
          <w:szCs w:val="24"/>
        </w:rPr>
      </w:pPr>
      <w:r w:rsidRPr="008E1E92">
        <w:rPr>
          <w:rFonts w:asciiTheme="majorEastAsia" w:eastAsiaTheme="majorEastAsia" w:hAnsiTheme="majorEastAsia" w:cs="Malgun Gothic Semilight" w:hint="eastAsia"/>
          <w:sz w:val="22"/>
          <w:szCs w:val="22"/>
        </w:rPr>
        <w:t>기존 스팸 차단 시스템의 개선점 도출</w:t>
      </w:r>
      <w:bookmarkEnd w:id="28"/>
      <w:bookmarkEnd w:id="29"/>
    </w:p>
    <w:p w14:paraId="00C2B75A" w14:textId="77777777" w:rsidR="008E1E92" w:rsidRPr="008E1E92" w:rsidRDefault="008E1E92" w:rsidP="009732F5">
      <w:pPr>
        <w:pStyle w:val="11"/>
        <w:wordWrap/>
        <w:ind w:left="504"/>
        <w:jc w:val="left"/>
        <w:rPr>
          <w:rFonts w:asciiTheme="majorEastAsia" w:eastAsiaTheme="majorEastAsia" w:hAnsiTheme="majorEastAsia" w:cs="Malgun Gothic Semilight"/>
          <w:b/>
          <w:bCs/>
          <w:sz w:val="24"/>
          <w:szCs w:val="24"/>
        </w:rPr>
      </w:pPr>
    </w:p>
    <w:p w14:paraId="0A706C16" w14:textId="22DC4F78" w:rsidR="00C47A1D" w:rsidRDefault="00BD451B" w:rsidP="00136676">
      <w:pPr>
        <w:pStyle w:val="1"/>
      </w:pPr>
      <w:bookmarkStart w:id="30" w:name="_Toc80991962"/>
      <w:r w:rsidRPr="008E1E92">
        <w:rPr>
          <w:rFonts w:hint="eastAsia"/>
        </w:rPr>
        <w:t>기존 스팸 업무</w:t>
      </w:r>
      <w:r w:rsidR="009732F5" w:rsidRPr="008E1E92">
        <w:t xml:space="preserve"> </w:t>
      </w:r>
      <w:r w:rsidR="009732F5" w:rsidRPr="008E1E92">
        <w:rPr>
          <w:rFonts w:hint="eastAsia"/>
        </w:rPr>
        <w:t>문제점</w:t>
      </w:r>
      <w:bookmarkEnd w:id="30"/>
    </w:p>
    <w:p w14:paraId="5FEC4937" w14:textId="77777777" w:rsidR="008E1E92" w:rsidRPr="008E1E92" w:rsidRDefault="008E1E92" w:rsidP="008E1E92">
      <w:pPr>
        <w:rPr>
          <w:lang w:val="ko-KR"/>
        </w:rPr>
      </w:pPr>
    </w:p>
    <w:p w14:paraId="5E65D2D9" w14:textId="0E3F7EFD" w:rsidR="00BD451B" w:rsidRPr="008E1E92" w:rsidRDefault="00BD451B" w:rsidP="00136676">
      <w:pPr>
        <w:pStyle w:val="2"/>
      </w:pPr>
      <w:bookmarkStart w:id="31" w:name="_Toc80991963"/>
      <w:r w:rsidRPr="008E1E92">
        <w:rPr>
          <w:rFonts w:hint="eastAsia"/>
        </w:rPr>
        <w:t xml:space="preserve">기존 스팸 업무 </w:t>
      </w:r>
      <w:r w:rsidR="009732F5" w:rsidRPr="008E1E92">
        <w:rPr>
          <w:rFonts w:hint="eastAsia"/>
        </w:rPr>
        <w:t xml:space="preserve">문제 및 </w:t>
      </w:r>
      <w:r w:rsidRPr="008E1E92">
        <w:rPr>
          <w:rFonts w:hint="eastAsia"/>
        </w:rPr>
        <w:t>현황</w:t>
      </w:r>
      <w:bookmarkEnd w:id="31"/>
      <w:r w:rsidR="009732F5" w:rsidRPr="008E1E92">
        <w:rPr>
          <w:rFonts w:hint="eastAsia"/>
        </w:rPr>
        <w:t xml:space="preserve"> </w:t>
      </w:r>
    </w:p>
    <w:p w14:paraId="3D5F47A3" w14:textId="72DD5900" w:rsidR="00BD451B" w:rsidRPr="008E1E92" w:rsidRDefault="00BD451B" w:rsidP="00920994">
      <w:pPr>
        <w:pStyle w:val="ad"/>
        <w:numPr>
          <w:ilvl w:val="0"/>
          <w:numId w:val="14"/>
        </w:numPr>
        <w:ind w:leftChars="0"/>
        <w:rPr>
          <w:rFonts w:asciiTheme="majorEastAsia" w:eastAsiaTheme="majorEastAsia" w:hAnsiTheme="majorEastAsia" w:cs="굴림"/>
          <w:color w:val="000000"/>
          <w:kern w:val="0"/>
          <w:sz w:val="22"/>
          <w:szCs w:val="22"/>
        </w:rPr>
      </w:pPr>
      <w:r w:rsidRPr="008E1E92">
        <w:rPr>
          <w:rFonts w:asciiTheme="majorEastAsia" w:eastAsiaTheme="majorEastAsia" w:hAnsiTheme="majorEastAsia" w:cs="굴림" w:hint="eastAsia"/>
          <w:color w:val="000000"/>
          <w:kern w:val="0"/>
          <w:sz w:val="22"/>
          <w:szCs w:val="22"/>
        </w:rPr>
        <w:t>일반 메일(광고성,</w:t>
      </w:r>
      <w:r w:rsidRPr="008E1E92">
        <w:rPr>
          <w:rFonts w:asciiTheme="majorEastAsia" w:eastAsiaTheme="majorEastAsia" w:hAnsiTheme="majorEastAsia" w:cs="굴림"/>
          <w:color w:val="000000"/>
          <w:kern w:val="0"/>
          <w:sz w:val="22"/>
          <w:szCs w:val="22"/>
        </w:rPr>
        <w:t xml:space="preserve"> </w:t>
      </w:r>
      <w:r w:rsidRPr="008E1E92">
        <w:rPr>
          <w:rFonts w:asciiTheme="majorEastAsia" w:eastAsiaTheme="majorEastAsia" w:hAnsiTheme="majorEastAsia" w:cs="굴림" w:hint="eastAsia"/>
          <w:color w:val="000000"/>
          <w:kern w:val="0"/>
          <w:sz w:val="22"/>
          <w:szCs w:val="22"/>
        </w:rPr>
        <w:t>단순 텍스트</w:t>
      </w:r>
      <w:r w:rsidRPr="008E1E92">
        <w:rPr>
          <w:rFonts w:asciiTheme="majorEastAsia" w:eastAsiaTheme="majorEastAsia" w:hAnsiTheme="majorEastAsia" w:cs="굴림"/>
          <w:color w:val="000000"/>
          <w:kern w:val="0"/>
          <w:sz w:val="22"/>
          <w:szCs w:val="22"/>
        </w:rPr>
        <w:t xml:space="preserve">) </w:t>
      </w:r>
      <w:r w:rsidRPr="008E1E92">
        <w:rPr>
          <w:rFonts w:asciiTheme="majorEastAsia" w:eastAsiaTheme="majorEastAsia" w:hAnsiTheme="majorEastAsia" w:cs="굴림" w:hint="eastAsia"/>
          <w:color w:val="000000"/>
          <w:kern w:val="0"/>
          <w:sz w:val="22"/>
          <w:szCs w:val="22"/>
        </w:rPr>
        <w:t>신고 다수</w:t>
      </w:r>
    </w:p>
    <w:p w14:paraId="021A2496" w14:textId="2831B303" w:rsidR="009732F5" w:rsidRDefault="00BD451B" w:rsidP="009732F5">
      <w:pPr>
        <w:pStyle w:val="ad"/>
        <w:numPr>
          <w:ilvl w:val="0"/>
          <w:numId w:val="14"/>
        </w:numPr>
        <w:ind w:leftChars="0"/>
        <w:rPr>
          <w:rFonts w:asciiTheme="majorEastAsia" w:eastAsiaTheme="majorEastAsia" w:hAnsiTheme="majorEastAsia" w:cs="굴림"/>
          <w:color w:val="000000"/>
          <w:kern w:val="0"/>
          <w:sz w:val="22"/>
          <w:szCs w:val="22"/>
        </w:rPr>
      </w:pPr>
      <w:r w:rsidRPr="008E1E92">
        <w:rPr>
          <w:rFonts w:asciiTheme="majorEastAsia" w:eastAsiaTheme="majorEastAsia" w:hAnsiTheme="majorEastAsia" w:cs="굴림" w:hint="eastAsia"/>
          <w:color w:val="000000"/>
          <w:kern w:val="0"/>
          <w:sz w:val="22"/>
          <w:szCs w:val="22"/>
        </w:rPr>
        <w:t xml:space="preserve">타 업무와 동시에 이루어져 분석 소요시간 </w:t>
      </w:r>
      <w:r w:rsidR="009732F5" w:rsidRPr="008E1E92">
        <w:rPr>
          <w:rFonts w:asciiTheme="majorEastAsia" w:eastAsiaTheme="majorEastAsia" w:hAnsiTheme="majorEastAsia" w:cs="굴림" w:hint="eastAsia"/>
          <w:color w:val="000000"/>
          <w:kern w:val="0"/>
          <w:sz w:val="22"/>
          <w:szCs w:val="22"/>
        </w:rPr>
        <w:t>과다 발생</w:t>
      </w:r>
    </w:p>
    <w:p w14:paraId="15AD3835" w14:textId="059FEB76" w:rsidR="00920994" w:rsidRPr="00920994" w:rsidRDefault="00920994" w:rsidP="009732F5">
      <w:pPr>
        <w:pStyle w:val="ad"/>
        <w:numPr>
          <w:ilvl w:val="0"/>
          <w:numId w:val="14"/>
        </w:numPr>
        <w:ind w:leftChars="0"/>
        <w:rPr>
          <w:rFonts w:asciiTheme="majorEastAsia" w:eastAsiaTheme="majorEastAsia" w:hAnsiTheme="majorEastAsia" w:cs="굴림"/>
          <w:color w:val="000000"/>
          <w:kern w:val="0"/>
          <w:sz w:val="22"/>
          <w:szCs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  <w:szCs w:val="22"/>
        </w:rPr>
        <w:t>스팸메일 신고 현황</w:t>
      </w:r>
    </w:p>
    <w:tbl>
      <w:tblPr>
        <w:tblStyle w:val="ab"/>
        <w:tblW w:w="4526" w:type="pct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126"/>
        <w:gridCol w:w="4678"/>
      </w:tblGrid>
      <w:tr w:rsidR="00BD451B" w:rsidRPr="008E1E92" w14:paraId="06B189F6" w14:textId="77777777" w:rsidTr="002C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8" w:type="pct"/>
            <w:shd w:val="clear" w:color="auto" w:fill="B1C0CD" w:themeFill="accent1" w:themeFillTint="99"/>
          </w:tcPr>
          <w:p w14:paraId="264E9D97" w14:textId="77777777" w:rsidR="00BD451B" w:rsidRPr="008E1E92" w:rsidRDefault="00BD451B" w:rsidP="004F1B80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E1E92">
              <w:rPr>
                <w:rFonts w:asciiTheme="majorEastAsia" w:eastAsiaTheme="majorEastAsia" w:hAnsiTheme="majorEastAsia" w:hint="eastAsia"/>
                <w:sz w:val="22"/>
                <w:szCs w:val="22"/>
              </w:rPr>
              <w:t>스팸신고 건수</w:t>
            </w:r>
          </w:p>
        </w:tc>
        <w:tc>
          <w:tcPr>
            <w:tcW w:w="1166" w:type="pct"/>
            <w:shd w:val="clear" w:color="auto" w:fill="B1C0CD" w:themeFill="accent1" w:themeFillTint="99"/>
          </w:tcPr>
          <w:p w14:paraId="31006294" w14:textId="77777777" w:rsidR="00BD451B" w:rsidRPr="008E1E92" w:rsidRDefault="00BD451B" w:rsidP="004F1B80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E1E92">
              <w:rPr>
                <w:rFonts w:asciiTheme="majorEastAsia" w:eastAsiaTheme="majorEastAsia" w:hAnsiTheme="majorEastAsia" w:hint="eastAsia"/>
                <w:sz w:val="22"/>
                <w:szCs w:val="22"/>
              </w:rPr>
              <w:t>실제 악성메일</w:t>
            </w:r>
          </w:p>
        </w:tc>
        <w:tc>
          <w:tcPr>
            <w:tcW w:w="2566" w:type="pct"/>
            <w:shd w:val="clear" w:color="auto" w:fill="B1C0CD" w:themeFill="accent1" w:themeFillTint="99"/>
          </w:tcPr>
          <w:p w14:paraId="76D28E7F" w14:textId="77777777" w:rsidR="00BD451B" w:rsidRPr="008E1E92" w:rsidRDefault="00BD451B" w:rsidP="004F1B80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E1E92">
              <w:rPr>
                <w:rFonts w:asciiTheme="majorEastAsia" w:eastAsiaTheme="majorEastAsia" w:hAnsiTheme="majorEastAsia" w:hint="eastAsia"/>
                <w:sz w:val="22"/>
                <w:szCs w:val="22"/>
              </w:rPr>
              <w:t>분석 시간</w:t>
            </w:r>
          </w:p>
        </w:tc>
      </w:tr>
      <w:tr w:rsidR="00BD451B" w:rsidRPr="008E1E92" w14:paraId="24D31090" w14:textId="77777777" w:rsidTr="002C679F">
        <w:tc>
          <w:tcPr>
            <w:tcW w:w="1268" w:type="pct"/>
          </w:tcPr>
          <w:p w14:paraId="64066487" w14:textId="77777777" w:rsidR="00BD451B" w:rsidRPr="008E1E92" w:rsidRDefault="00BD451B" w:rsidP="004F1B80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E1E92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평균 </w:t>
            </w:r>
            <w:r w:rsidRPr="008E1E92">
              <w:rPr>
                <w:rFonts w:asciiTheme="majorEastAsia" w:eastAsiaTheme="majorEastAsia" w:hAnsiTheme="majorEastAsia"/>
                <w:sz w:val="22"/>
                <w:szCs w:val="22"/>
              </w:rPr>
              <w:t>200</w:t>
            </w:r>
            <w:r w:rsidRPr="008E1E92">
              <w:rPr>
                <w:rFonts w:asciiTheme="majorEastAsia" w:eastAsiaTheme="majorEastAsia" w:hAnsiTheme="majorEastAsia" w:hint="eastAsia"/>
                <w:sz w:val="22"/>
                <w:szCs w:val="22"/>
              </w:rPr>
              <w:t>건 이상</w:t>
            </w:r>
          </w:p>
        </w:tc>
        <w:tc>
          <w:tcPr>
            <w:tcW w:w="1166" w:type="pct"/>
          </w:tcPr>
          <w:p w14:paraId="644B77CA" w14:textId="77777777" w:rsidR="00BD451B" w:rsidRPr="008E1E92" w:rsidRDefault="00BD451B" w:rsidP="004F1B80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E1E92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평균 </w:t>
            </w:r>
            <w:r w:rsidRPr="008E1E92">
              <w:rPr>
                <w:rFonts w:asciiTheme="majorEastAsia" w:eastAsiaTheme="majorEastAsia" w:hAnsiTheme="majorEastAsia"/>
                <w:sz w:val="22"/>
                <w:szCs w:val="22"/>
              </w:rPr>
              <w:t>3~4</w:t>
            </w:r>
            <w:r w:rsidRPr="008E1E92">
              <w:rPr>
                <w:rFonts w:asciiTheme="majorEastAsia" w:eastAsiaTheme="majorEastAsia" w:hAnsiTheme="majorEastAsia" w:hint="eastAsia"/>
                <w:sz w:val="22"/>
                <w:szCs w:val="22"/>
              </w:rPr>
              <w:t>건 이상</w:t>
            </w:r>
          </w:p>
        </w:tc>
        <w:tc>
          <w:tcPr>
            <w:tcW w:w="2566" w:type="pct"/>
          </w:tcPr>
          <w:p w14:paraId="3E3F7E0A" w14:textId="77777777" w:rsidR="00BD451B" w:rsidRPr="008E1E92" w:rsidRDefault="00BD451B" w:rsidP="004F1B80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E1E92">
              <w:rPr>
                <w:rFonts w:asciiTheme="majorEastAsia" w:eastAsiaTheme="majorEastAsia" w:hAnsiTheme="majorEastAsia" w:hint="eastAsia"/>
                <w:sz w:val="22"/>
                <w:szCs w:val="22"/>
              </w:rPr>
              <w:t>2</w:t>
            </w:r>
            <w:r w:rsidRPr="008E1E92">
              <w:rPr>
                <w:rFonts w:asciiTheme="majorEastAsia" w:eastAsiaTheme="majorEastAsia" w:hAnsiTheme="majorEastAsia"/>
                <w:sz w:val="22"/>
                <w:szCs w:val="22"/>
              </w:rPr>
              <w:t>~3</w:t>
            </w:r>
            <w:r w:rsidRPr="008E1E92">
              <w:rPr>
                <w:rFonts w:asciiTheme="majorEastAsia" w:eastAsiaTheme="majorEastAsia" w:hAnsiTheme="majorEastAsia" w:hint="eastAsia"/>
                <w:sz w:val="22"/>
                <w:szCs w:val="22"/>
              </w:rPr>
              <w:t>시간 소요</w:t>
            </w:r>
          </w:p>
        </w:tc>
      </w:tr>
    </w:tbl>
    <w:p w14:paraId="1A1EAFE5" w14:textId="2542BBE1" w:rsidR="00BD451B" w:rsidRDefault="00BD451B" w:rsidP="00BD451B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14:paraId="0C2E6801" w14:textId="052BF36E" w:rsidR="00380B7C" w:rsidRDefault="00380B7C" w:rsidP="00BD451B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14:paraId="02267624" w14:textId="753E8040" w:rsidR="00380B7C" w:rsidRDefault="00380B7C" w:rsidP="00BD451B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14:paraId="79CB19EC" w14:textId="27B54612" w:rsidR="00380B7C" w:rsidRDefault="00380B7C" w:rsidP="00BD451B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14:paraId="704DFA9A" w14:textId="267E008B" w:rsidR="00225605" w:rsidRDefault="00225605" w:rsidP="00BD451B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14:paraId="4AE7AD5C" w14:textId="08D12DB8" w:rsidR="00225605" w:rsidRDefault="00225605" w:rsidP="00BD451B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14:paraId="5BD3A949" w14:textId="7DE7B41B" w:rsidR="00225605" w:rsidRDefault="00225605" w:rsidP="00BD451B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14:paraId="3CF5787A" w14:textId="5974E460" w:rsidR="00225605" w:rsidRDefault="00225605" w:rsidP="00BD451B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14:paraId="746A191A" w14:textId="6DDE9C8E" w:rsidR="00225605" w:rsidRDefault="00225605" w:rsidP="00BD451B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4"/>
          <w:szCs w:val="24"/>
        </w:rPr>
      </w:pPr>
    </w:p>
    <w:p w14:paraId="1028D6DF" w14:textId="77777777" w:rsidR="00225605" w:rsidRPr="008E1E92" w:rsidRDefault="00225605" w:rsidP="00BD451B">
      <w:pPr>
        <w:pStyle w:val="ad"/>
        <w:ind w:leftChars="0" w:left="939"/>
        <w:rPr>
          <w:rFonts w:asciiTheme="majorEastAsia" w:eastAsiaTheme="majorEastAsia" w:hAnsiTheme="majorEastAsia" w:cs="굴림" w:hint="eastAsia"/>
          <w:color w:val="000000"/>
          <w:kern w:val="0"/>
          <w:sz w:val="24"/>
          <w:szCs w:val="24"/>
        </w:rPr>
      </w:pPr>
      <w:bookmarkStart w:id="32" w:name="_GoBack"/>
      <w:bookmarkEnd w:id="32"/>
    </w:p>
    <w:p w14:paraId="183363E1" w14:textId="47C882A0" w:rsidR="009732F5" w:rsidRPr="008E1E92" w:rsidRDefault="009732F5" w:rsidP="00136676">
      <w:pPr>
        <w:pStyle w:val="2"/>
      </w:pPr>
      <w:bookmarkStart w:id="33" w:name="_Toc80991964"/>
      <w:r w:rsidRPr="008E1E92">
        <w:rPr>
          <w:rFonts w:hint="eastAsia"/>
        </w:rPr>
        <w:lastRenderedPageBreak/>
        <w:t xml:space="preserve">기존 </w:t>
      </w:r>
      <w:r w:rsidR="00920994">
        <w:rPr>
          <w:rFonts w:hint="eastAsia"/>
        </w:rPr>
        <w:t>스팸메일</w:t>
      </w:r>
      <w:r w:rsidR="00920994">
        <w:t xml:space="preserve"> </w:t>
      </w:r>
      <w:r w:rsidR="00920994">
        <w:rPr>
          <w:rFonts w:hint="eastAsia"/>
        </w:rPr>
        <w:t>유입 및 분석</w:t>
      </w:r>
      <w:r w:rsidRPr="008E1E92">
        <w:rPr>
          <w:rFonts w:hint="eastAsia"/>
        </w:rPr>
        <w:t xml:space="preserve"> 구성도</w:t>
      </w:r>
      <w:bookmarkEnd w:id="33"/>
    </w:p>
    <w:p w14:paraId="1123EBB1" w14:textId="70F065DE" w:rsidR="009732F5" w:rsidRPr="008E1E92" w:rsidRDefault="009732F5" w:rsidP="009732F5">
      <w:pPr>
        <w:pStyle w:val="ad"/>
        <w:ind w:leftChars="0" w:left="939"/>
        <w:rPr>
          <w:rFonts w:asciiTheme="majorEastAsia" w:eastAsiaTheme="majorEastAsia" w:hAnsiTheme="majorEastAsia" w:cs="굴림"/>
          <w:b/>
          <w:bCs/>
          <w:color w:val="000000"/>
          <w:kern w:val="0"/>
          <w:sz w:val="24"/>
          <w:szCs w:val="24"/>
        </w:rPr>
      </w:pPr>
    </w:p>
    <w:p w14:paraId="65F5BF1A" w14:textId="5FDDCDCF" w:rsidR="008E1E92" w:rsidRPr="008E1E92" w:rsidRDefault="00380B7C" w:rsidP="009732F5">
      <w:pPr>
        <w:pStyle w:val="ad"/>
        <w:ind w:leftChars="0" w:left="939"/>
        <w:rPr>
          <w:rFonts w:asciiTheme="majorEastAsia" w:eastAsiaTheme="majorEastAsia" w:hAnsiTheme="majorEastAsia" w:cs="굴림"/>
          <w:b/>
          <w:bCs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28BD75B7" wp14:editId="6D68930A">
            <wp:extent cx="5505450" cy="1733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4D31" w14:textId="3476999F" w:rsidR="009732F5" w:rsidRPr="008E1E92" w:rsidRDefault="009732F5" w:rsidP="00136676">
      <w:pPr>
        <w:pStyle w:val="2"/>
      </w:pPr>
      <w:bookmarkStart w:id="34" w:name="_Toc80991965"/>
      <w:r w:rsidRPr="008E1E92">
        <w:rPr>
          <w:rFonts w:hint="eastAsia"/>
        </w:rPr>
        <w:t>개선 방향</w:t>
      </w:r>
      <w:bookmarkEnd w:id="34"/>
    </w:p>
    <w:p w14:paraId="158CDDBA" w14:textId="12CFD131" w:rsidR="009732F5" w:rsidRPr="008E1E92" w:rsidRDefault="009732F5" w:rsidP="00920994">
      <w:pPr>
        <w:pStyle w:val="ad"/>
        <w:numPr>
          <w:ilvl w:val="0"/>
          <w:numId w:val="15"/>
        </w:numPr>
        <w:ind w:leftChars="0"/>
        <w:rPr>
          <w:rFonts w:asciiTheme="majorEastAsia" w:eastAsiaTheme="majorEastAsia" w:hAnsiTheme="majorEastAsia" w:cs="Malgun Gothic Semilight"/>
          <w:b/>
          <w:bCs/>
          <w:color w:val="000000"/>
          <w:kern w:val="0"/>
          <w:sz w:val="24"/>
          <w:szCs w:val="24"/>
        </w:rPr>
      </w:pPr>
      <w:r w:rsidRPr="008E1E92">
        <w:rPr>
          <w:rFonts w:asciiTheme="majorEastAsia" w:eastAsiaTheme="majorEastAsia" w:hAnsiTheme="majorEastAsia" w:cs="Malgun Gothic Semilight" w:hint="eastAsia"/>
          <w:color w:val="000000"/>
          <w:kern w:val="0"/>
          <w:sz w:val="22"/>
          <w:szCs w:val="22"/>
        </w:rPr>
        <w:t>신고 메일 수집 자동화</w:t>
      </w:r>
    </w:p>
    <w:p w14:paraId="4998F5A7" w14:textId="60E8C2C5" w:rsidR="009732F5" w:rsidRPr="008E1E92" w:rsidRDefault="009732F5" w:rsidP="00920994">
      <w:pPr>
        <w:pStyle w:val="ad"/>
        <w:numPr>
          <w:ilvl w:val="0"/>
          <w:numId w:val="15"/>
        </w:numPr>
        <w:ind w:leftChars="0"/>
        <w:rPr>
          <w:rFonts w:asciiTheme="majorEastAsia" w:eastAsiaTheme="majorEastAsia" w:hAnsiTheme="majorEastAsia" w:cs="Malgun Gothic Semilight"/>
          <w:b/>
          <w:bCs/>
          <w:color w:val="000000"/>
          <w:kern w:val="0"/>
          <w:sz w:val="24"/>
          <w:szCs w:val="24"/>
        </w:rPr>
      </w:pPr>
      <w:r w:rsidRPr="008E1E92">
        <w:rPr>
          <w:rFonts w:asciiTheme="majorEastAsia" w:eastAsiaTheme="majorEastAsia" w:hAnsiTheme="majorEastAsia" w:cs="Malgun Gothic Semilight" w:hint="eastAsia"/>
          <w:color w:val="000000"/>
          <w:kern w:val="0"/>
          <w:sz w:val="22"/>
          <w:szCs w:val="22"/>
        </w:rPr>
        <w:t>분석 자동화</w:t>
      </w:r>
    </w:p>
    <w:p w14:paraId="639C9E7B" w14:textId="77777777" w:rsidR="008E1E92" w:rsidRPr="008E1E92" w:rsidRDefault="008E1E92" w:rsidP="008E1E92">
      <w:pPr>
        <w:rPr>
          <w:rFonts w:asciiTheme="majorEastAsia" w:eastAsiaTheme="majorEastAsia" w:hAnsiTheme="majorEastAsia" w:cs="Malgun Gothic Semilight"/>
          <w:b/>
          <w:bCs/>
          <w:color w:val="000000"/>
          <w:kern w:val="0"/>
          <w:sz w:val="24"/>
          <w:szCs w:val="24"/>
        </w:rPr>
      </w:pPr>
    </w:p>
    <w:p w14:paraId="6B1182A1" w14:textId="7CB3C111" w:rsidR="00C47A1D" w:rsidRDefault="008E1E92" w:rsidP="00136676">
      <w:pPr>
        <w:pStyle w:val="1"/>
      </w:pPr>
      <w:r>
        <w:t xml:space="preserve"> </w:t>
      </w:r>
      <w:bookmarkStart w:id="35" w:name="_Toc80991966"/>
      <w:r w:rsidR="009732F5" w:rsidRPr="008E1E92">
        <w:rPr>
          <w:rFonts w:hint="eastAsia"/>
        </w:rPr>
        <w:t>A</w:t>
      </w:r>
      <w:r w:rsidR="009732F5" w:rsidRPr="008E1E92">
        <w:t xml:space="preserve">I </w:t>
      </w:r>
      <w:r w:rsidR="009732F5" w:rsidRPr="008E1E92">
        <w:rPr>
          <w:rFonts w:hint="eastAsia"/>
        </w:rPr>
        <w:t>스팸 분석 시스템 설계</w:t>
      </w:r>
      <w:bookmarkEnd w:id="35"/>
    </w:p>
    <w:p w14:paraId="503EECB5" w14:textId="77777777" w:rsidR="008E1E92" w:rsidRPr="008E1E92" w:rsidRDefault="008E1E92" w:rsidP="008E1E92">
      <w:pPr>
        <w:rPr>
          <w:lang w:val="ko-KR"/>
        </w:rPr>
      </w:pPr>
    </w:p>
    <w:p w14:paraId="409BDE34" w14:textId="3C2AC338" w:rsidR="004A2180" w:rsidRPr="00260691" w:rsidRDefault="002760CE" w:rsidP="00260691">
      <w:pPr>
        <w:pStyle w:val="2"/>
      </w:pPr>
      <w:bookmarkStart w:id="36" w:name="_Toc80991967"/>
      <w:r>
        <w:rPr>
          <w:rFonts w:hint="eastAsia"/>
        </w:rPr>
        <w:t>개발 환경</w:t>
      </w:r>
      <w:bookmarkEnd w:id="36"/>
    </w:p>
    <w:tbl>
      <w:tblPr>
        <w:tblStyle w:val="af"/>
        <w:tblW w:w="0" w:type="auto"/>
        <w:tblInd w:w="939" w:type="dxa"/>
        <w:tblLook w:val="04A0" w:firstRow="1" w:lastRow="0" w:firstColumn="1" w:lastColumn="0" w:noHBand="0" w:noVBand="1"/>
      </w:tblPr>
      <w:tblGrid>
        <w:gridCol w:w="3811"/>
        <w:gridCol w:w="5320"/>
      </w:tblGrid>
      <w:tr w:rsidR="00260691" w14:paraId="70285505" w14:textId="77777777" w:rsidTr="005E35AA">
        <w:tc>
          <w:tcPr>
            <w:tcW w:w="9131" w:type="dxa"/>
            <w:gridSpan w:val="2"/>
            <w:shd w:val="clear" w:color="auto" w:fill="B1C0CD" w:themeFill="accent1" w:themeFillTint="99"/>
          </w:tcPr>
          <w:p w14:paraId="052ED183" w14:textId="24E5620E" w:rsidR="00260691" w:rsidRPr="00FC7051" w:rsidRDefault="00260691" w:rsidP="00260691">
            <w:pPr>
              <w:pStyle w:val="ad"/>
              <w:ind w:leftChars="0" w:left="0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FC70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t>개발 환경</w:t>
            </w:r>
          </w:p>
        </w:tc>
      </w:tr>
      <w:tr w:rsidR="00581D17" w14:paraId="7D04F119" w14:textId="77777777" w:rsidTr="005E35AA">
        <w:tc>
          <w:tcPr>
            <w:tcW w:w="3811" w:type="dxa"/>
          </w:tcPr>
          <w:p w14:paraId="56529721" w14:textId="2FB27659" w:rsidR="00920994" w:rsidRPr="00FC7051" w:rsidRDefault="00920994" w:rsidP="00581D17">
            <w:pPr>
              <w:pStyle w:val="ad"/>
              <w:ind w:leftChars="0" w:left="0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FC70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t>메일 스크래핑,</w:t>
            </w:r>
            <w:r w:rsidRPr="00FC70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Pr="00FC70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t>머신러닝</w:t>
            </w:r>
          </w:p>
        </w:tc>
        <w:tc>
          <w:tcPr>
            <w:tcW w:w="5320" w:type="dxa"/>
          </w:tcPr>
          <w:p w14:paraId="1F4F2C1C" w14:textId="2A128413" w:rsidR="00920994" w:rsidRPr="00FC7051" w:rsidRDefault="00920994" w:rsidP="002760CE">
            <w:pPr>
              <w:pStyle w:val="ad"/>
              <w:ind w:leftChars="0" w:left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개발 언어 :</w:t>
            </w:r>
            <w:r w:rsidRPr="00FC7051"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 P</w:t>
            </w: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ython</w:t>
            </w:r>
            <w:r w:rsidRPr="00FC7051"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 </w:t>
            </w: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3.x</w:t>
            </w:r>
          </w:p>
          <w:p w14:paraId="397C9FA3" w14:textId="42B6CB55" w:rsidR="00920994" w:rsidRPr="00FC7051" w:rsidRDefault="00920994" w:rsidP="002760CE">
            <w:pPr>
              <w:pStyle w:val="ad"/>
              <w:ind w:leftChars="0" w:left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OS</w:t>
            </w:r>
            <w:r w:rsidRPr="00FC7051"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 </w:t>
            </w: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:</w:t>
            </w:r>
            <w:r w:rsidRPr="00FC7051"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 </w:t>
            </w:r>
            <w:r w:rsidR="005E35AA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centos 7</w:t>
            </w:r>
          </w:p>
        </w:tc>
      </w:tr>
      <w:tr w:rsidR="00581D17" w14:paraId="4765478C" w14:textId="77777777" w:rsidTr="005E35AA">
        <w:tc>
          <w:tcPr>
            <w:tcW w:w="3811" w:type="dxa"/>
          </w:tcPr>
          <w:p w14:paraId="204B6A25" w14:textId="19E22841" w:rsidR="00920994" w:rsidRPr="00FC7051" w:rsidRDefault="00920994" w:rsidP="00581D17">
            <w:pPr>
              <w:pStyle w:val="ad"/>
              <w:ind w:leftChars="0" w:left="0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FC70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t>대시보드</w:t>
            </w:r>
          </w:p>
        </w:tc>
        <w:tc>
          <w:tcPr>
            <w:tcW w:w="5320" w:type="dxa"/>
          </w:tcPr>
          <w:p w14:paraId="19FA8138" w14:textId="77777777" w:rsidR="00920994" w:rsidRPr="00FC7051" w:rsidRDefault="00920994" w:rsidP="002760CE">
            <w:pPr>
              <w:pStyle w:val="ad"/>
              <w:ind w:leftChars="0" w:left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분석 툴:</w:t>
            </w:r>
            <w:r w:rsidRPr="00FC7051"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 </w:t>
            </w: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ELK</w:t>
            </w:r>
          </w:p>
          <w:p w14:paraId="0833D454" w14:textId="385EA837" w:rsidR="00920994" w:rsidRPr="00FC7051" w:rsidRDefault="00920994" w:rsidP="002760CE">
            <w:pPr>
              <w:pStyle w:val="ad"/>
              <w:ind w:leftChars="0" w:left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OS</w:t>
            </w:r>
            <w:r w:rsidRPr="00FC7051"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 </w:t>
            </w: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:</w:t>
            </w:r>
            <w:r w:rsidRPr="00FC7051"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 </w:t>
            </w:r>
            <w:r w:rsidR="005E35AA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centos 7</w:t>
            </w:r>
          </w:p>
        </w:tc>
      </w:tr>
    </w:tbl>
    <w:p w14:paraId="0EC7A79A" w14:textId="77777777" w:rsidR="00920994" w:rsidRDefault="00920994" w:rsidP="002760CE">
      <w:pPr>
        <w:pStyle w:val="ad"/>
        <w:ind w:leftChars="0" w:left="939"/>
        <w:rPr>
          <w:rFonts w:asciiTheme="majorEastAsia" w:eastAsiaTheme="majorEastAsia" w:hAnsiTheme="majorEastAsia" w:cs="굴림"/>
          <w:color w:val="000000"/>
          <w:kern w:val="0"/>
          <w:sz w:val="22"/>
          <w:szCs w:val="22"/>
        </w:rPr>
      </w:pPr>
    </w:p>
    <w:p w14:paraId="0245169D" w14:textId="2D8E1397" w:rsidR="008E1E92" w:rsidRPr="00581D17" w:rsidRDefault="002760CE" w:rsidP="00581D17">
      <w:pPr>
        <w:pStyle w:val="2"/>
      </w:pPr>
      <w:bookmarkStart w:id="37" w:name="_Toc80991968"/>
      <w:r>
        <w:rPr>
          <w:rFonts w:hint="eastAsia"/>
        </w:rPr>
        <w:t>시스템 구성</w:t>
      </w:r>
      <w:bookmarkEnd w:id="37"/>
    </w:p>
    <w:tbl>
      <w:tblPr>
        <w:tblStyle w:val="af"/>
        <w:tblW w:w="0" w:type="auto"/>
        <w:tblInd w:w="939" w:type="dxa"/>
        <w:tblLook w:val="04A0" w:firstRow="1" w:lastRow="0" w:firstColumn="1" w:lastColumn="0" w:noHBand="0" w:noVBand="1"/>
      </w:tblPr>
      <w:tblGrid>
        <w:gridCol w:w="9131"/>
      </w:tblGrid>
      <w:tr w:rsidR="00581D17" w14:paraId="2EB4930D" w14:textId="77777777" w:rsidTr="00581D17">
        <w:tc>
          <w:tcPr>
            <w:tcW w:w="10070" w:type="dxa"/>
            <w:shd w:val="clear" w:color="auto" w:fill="B1C0CD" w:themeFill="accent1" w:themeFillTint="99"/>
          </w:tcPr>
          <w:p w14:paraId="72F7FD12" w14:textId="27355AA2" w:rsidR="00581D17" w:rsidRPr="00FC7051" w:rsidRDefault="00581D17" w:rsidP="00581D17">
            <w:pPr>
              <w:pStyle w:val="ad"/>
              <w:ind w:leftChars="0" w:left="0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FC70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t>[머신러닝 학습</w:t>
            </w:r>
            <w:r w:rsidRPr="00FC70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581D17" w14:paraId="497AFF9B" w14:textId="77777777" w:rsidTr="00581D17">
        <w:tc>
          <w:tcPr>
            <w:tcW w:w="10070" w:type="dxa"/>
          </w:tcPr>
          <w:p w14:paraId="7079AB23" w14:textId="29E3CA9D" w:rsidR="00581D17" w:rsidRPr="00FC7051" w:rsidRDefault="00581D17" w:rsidP="00581D17">
            <w:pPr>
              <w:pStyle w:val="ad"/>
              <w:ind w:leftChars="0" w:left="0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FC70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  <w:t xml:space="preserve">1) </w:t>
            </w:r>
            <w:r w:rsidR="00E92D55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t>데이터에 대한 전처리</w:t>
            </w:r>
          </w:p>
          <w:p w14:paraId="5BBFA9A7" w14:textId="4B7CFC91" w:rsidR="00581D17" w:rsidRPr="00FC7051" w:rsidRDefault="00A1181D" w:rsidP="00581D17">
            <w:pPr>
              <w:pStyle w:val="ad"/>
              <w:ind w:leftChars="0" w:left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 xml:space="preserve">Kaggle 에서 spam mail data를 다운로드 후 중복과 불 필요한 열 제거 훈련 데이터와 테스트 데이터의 분리 </w:t>
            </w:r>
          </w:p>
          <w:p w14:paraId="1778D212" w14:textId="5D2EBCCC" w:rsidR="00581D17" w:rsidRDefault="00A1181D" w:rsidP="00A1181D">
            <w:pPr>
              <w:pStyle w:val="ad"/>
              <w:numPr>
                <w:ilvl w:val="0"/>
                <w:numId w:val="19"/>
              </w:numPr>
              <w:ind w:leftChars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>L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 xml:space="preserve">abeling spam일 경우 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 xml:space="preserve">으로 spam 이 아닐 경우 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로 표시</w:t>
            </w:r>
          </w:p>
          <w:p w14:paraId="24B0D736" w14:textId="1550DF75" w:rsidR="00A1181D" w:rsidRDefault="00A1181D" w:rsidP="00A1181D">
            <w:pPr>
              <w:pStyle w:val="ad"/>
              <w:numPr>
                <w:ilvl w:val="0"/>
                <w:numId w:val="19"/>
              </w:numPr>
              <w:ind w:leftChars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 xml:space="preserve">pam 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  <w:t xml:space="preserve">유무를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의미하는 레이블 값을 분포를 시각화</w:t>
            </w:r>
          </w:p>
          <w:p w14:paraId="5A995B73" w14:textId="0A7B859E" w:rsidR="00A1181D" w:rsidRDefault="00A1181D" w:rsidP="00A1181D">
            <w:pPr>
              <w:pStyle w:val="ad"/>
              <w:numPr>
                <w:ilvl w:val="0"/>
                <w:numId w:val="19"/>
              </w:numPr>
              <w:ind w:leftChars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lastRenderedPageBreak/>
              <w:t>단어의 개수를 학습 파라미터로 정하여 인코딩</w:t>
            </w:r>
          </w:p>
          <w:p w14:paraId="3FC1A42A" w14:textId="6931E237" w:rsidR="00A1181D" w:rsidRDefault="00A1181D" w:rsidP="00A1181D">
            <w:pPr>
              <w:pStyle w:val="ad"/>
              <w:numPr>
                <w:ilvl w:val="0"/>
                <w:numId w:val="19"/>
              </w:numPr>
              <w:ind w:leftChars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메일 데이터 길이 분포 시각화</w:t>
            </w:r>
          </w:p>
          <w:p w14:paraId="39C03BA3" w14:textId="4C9C4077" w:rsidR="00A1181D" w:rsidRPr="00FC7051" w:rsidRDefault="00A1181D" w:rsidP="00A1181D">
            <w:pPr>
              <w:pStyle w:val="ad"/>
              <w:numPr>
                <w:ilvl w:val="0"/>
                <w:numId w:val="19"/>
              </w:numPr>
              <w:ind w:leftChars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훈련 데이터와 테스트 데이터 분리</w:t>
            </w:r>
          </w:p>
          <w:p w14:paraId="47B0FD19" w14:textId="77777777" w:rsidR="00581D17" w:rsidRPr="00A1181D" w:rsidRDefault="00581D17" w:rsidP="00581D17">
            <w:pPr>
              <w:pStyle w:val="ad"/>
              <w:ind w:leftChars="0" w:left="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</w:p>
          <w:p w14:paraId="259FF9CA" w14:textId="2C31B596" w:rsidR="00581D17" w:rsidRPr="003C5CC8" w:rsidRDefault="00A1181D" w:rsidP="00581D17">
            <w:pPr>
              <w:pStyle w:val="ad"/>
              <w:ind w:leftChars="0" w:left="0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  <w:r w:rsidR="00581D17" w:rsidRPr="00FC70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  <w:t>)</w:t>
            </w:r>
            <w:r w:rsidR="00581D17" w:rsidRPr="00FC70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 </w:t>
            </w:r>
            <w:r w:rsidR="00E92D55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t>C</w:t>
            </w:r>
            <w:r w:rsidR="003C5CC8" w:rsidRPr="003C5CC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t>NN으로 스팸 메일 분류하기</w:t>
            </w:r>
          </w:p>
          <w:p w14:paraId="7FD28B0C" w14:textId="2E1D7A4E" w:rsidR="00581D17" w:rsidRPr="00FC7051" w:rsidRDefault="003C5CC8" w:rsidP="003C5CC8">
            <w:pPr>
              <w:pStyle w:val="ad"/>
              <w:ind w:leftChars="-131" w:left="-262" w:firstLineChars="200" w:firstLine="440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캐글에서 제공하는 스팸메일 데이터를</w:t>
            </w:r>
            <w:r w:rsidR="00581D17"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 xml:space="preserve"> 활용하여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스팸메일 분류</w:t>
            </w:r>
          </w:p>
          <w:p w14:paraId="036764FC" w14:textId="77777777" w:rsidR="00581D17" w:rsidRPr="00FC7051" w:rsidRDefault="00581D17" w:rsidP="00581D17">
            <w:pPr>
              <w:pStyle w:val="ad"/>
              <w:ind w:leftChars="-131" w:left="-262"/>
              <w:rPr>
                <w:rFonts w:asciiTheme="minorEastAsia" w:hAnsiTheme="minorEastAsia" w:cs="굴림"/>
                <w:color w:val="000000"/>
                <w:kern w:val="0"/>
                <w:sz w:val="22"/>
                <w:szCs w:val="22"/>
              </w:rPr>
            </w:pPr>
          </w:p>
          <w:p w14:paraId="5C5BF3B0" w14:textId="6A75E461" w:rsidR="003C5CC8" w:rsidRDefault="00581D17" w:rsidP="00A1181D">
            <w:pPr>
              <w:pStyle w:val="ad"/>
              <w:ind w:leftChars="0" w:left="939"/>
              <w:jc w:val="right"/>
              <w:rPr>
                <w:rStyle w:val="ae"/>
                <w:rFonts w:asciiTheme="minorEastAsia" w:hAnsiTheme="minorEastAsia"/>
              </w:rPr>
            </w:pPr>
            <w:r w:rsidRPr="00FC7051">
              <w:rPr>
                <w:rFonts w:asciiTheme="minorEastAsia" w:hAnsiTheme="minorEastAsia" w:cs="굴림" w:hint="eastAsia"/>
                <w:color w:val="000000"/>
                <w:kern w:val="0"/>
                <w:sz w:val="22"/>
                <w:szCs w:val="22"/>
              </w:rPr>
              <w:t>참고:</w:t>
            </w:r>
            <w:r w:rsidRPr="00FC7051">
              <w:rPr>
                <w:rFonts w:asciiTheme="minorEastAsia" w:hAnsiTheme="minorEastAsia"/>
              </w:rPr>
              <w:t xml:space="preserve"> </w:t>
            </w:r>
            <w:r w:rsidR="003C5CC8">
              <w:rPr>
                <w:rStyle w:val="ae"/>
                <w:rFonts w:asciiTheme="minorEastAsia" w:hAnsiTheme="minorEastAsia" w:hint="eastAsia"/>
              </w:rPr>
              <w:t>딥러닝을 이용한 자연어 처리 입문</w:t>
            </w:r>
          </w:p>
          <w:p w14:paraId="607A28C5" w14:textId="616F964A" w:rsidR="003C5CC8" w:rsidRPr="00FC7051" w:rsidRDefault="003C5CC8" w:rsidP="00581D17">
            <w:pPr>
              <w:pStyle w:val="ad"/>
              <w:ind w:leftChars="0" w:left="939"/>
              <w:rPr>
                <w:rFonts w:asciiTheme="minorEastAsia" w:hAnsiTheme="minorEastAsia"/>
              </w:rPr>
            </w:pPr>
          </w:p>
        </w:tc>
      </w:tr>
      <w:tr w:rsidR="00581D17" w14:paraId="159BA038" w14:textId="77777777" w:rsidTr="00581D17">
        <w:tc>
          <w:tcPr>
            <w:tcW w:w="10070" w:type="dxa"/>
            <w:shd w:val="clear" w:color="auto" w:fill="B1C0CD" w:themeFill="accent1" w:themeFillTint="99"/>
          </w:tcPr>
          <w:p w14:paraId="0EACC8AF" w14:textId="38690AC4" w:rsidR="00581D17" w:rsidRPr="00FC7051" w:rsidRDefault="00581D17" w:rsidP="00581D17">
            <w:pPr>
              <w:pStyle w:val="ad"/>
              <w:ind w:leftChars="0" w:left="0"/>
              <w:jc w:val="center"/>
              <w:rPr>
                <w:rFonts w:asciiTheme="minorEastAsia" w:hAnsiTheme="minorEastAsia"/>
                <w:b/>
                <w:bCs/>
              </w:rPr>
            </w:pPr>
            <w:r w:rsidRPr="00FC705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[시스템 구성도</w:t>
            </w:r>
            <w:r w:rsidRPr="00FC7051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581D17" w14:paraId="4EB5CECA" w14:textId="77777777" w:rsidTr="00581D17">
        <w:tc>
          <w:tcPr>
            <w:tcW w:w="10070" w:type="dxa"/>
          </w:tcPr>
          <w:p w14:paraId="0E5E3221" w14:textId="6620FDAB" w:rsidR="00581D17" w:rsidRPr="00FC7051" w:rsidRDefault="00321912" w:rsidP="00E92D55">
            <w:pPr>
              <w:pStyle w:val="ad"/>
              <w:ind w:leftChars="0" w:left="0"/>
              <w:jc w:val="center"/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</w:pPr>
            <w:r>
              <w:object w:dxaOrig="6255" w:dyaOrig="4845" w14:anchorId="069108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2.75pt;height:227.25pt" o:ole="">
                  <v:imagedata r:id="rId12" o:title=""/>
                </v:shape>
                <o:OLEObject Type="Embed" ProgID="PBrush" ShapeID="_x0000_i1025" DrawAspect="Content" ObjectID="_1692277739" r:id="rId13"/>
              </w:object>
            </w:r>
          </w:p>
        </w:tc>
      </w:tr>
    </w:tbl>
    <w:p w14:paraId="2D2DB286" w14:textId="77777777" w:rsidR="005A3F59" w:rsidRPr="005A3F59" w:rsidRDefault="005A3F59" w:rsidP="008E1E92">
      <w:pPr>
        <w:rPr>
          <w:rFonts w:asciiTheme="majorEastAsia" w:eastAsiaTheme="majorEastAsia" w:hAnsiTheme="majorEastAsia"/>
        </w:rPr>
      </w:pPr>
    </w:p>
    <w:p w14:paraId="2EC0123B" w14:textId="77777777" w:rsidR="008E1E92" w:rsidRPr="008E1E92" w:rsidRDefault="008E1E92" w:rsidP="008E1E92">
      <w:pPr>
        <w:rPr>
          <w:rFonts w:asciiTheme="majorEastAsia" w:eastAsiaTheme="majorEastAsia" w:hAnsiTheme="majorEastAsia"/>
          <w:lang w:val="ko-KR"/>
        </w:rPr>
      </w:pPr>
    </w:p>
    <w:p w14:paraId="7F11E8D1" w14:textId="16BD16D3" w:rsidR="00C47A1D" w:rsidRDefault="009F3AA1" w:rsidP="00136676">
      <w:pPr>
        <w:pStyle w:val="1"/>
      </w:pPr>
      <w:bookmarkStart w:id="38" w:name="_Toc80991969"/>
      <w:r w:rsidRPr="009F3AA1">
        <w:rPr>
          <w:rFonts w:hint="eastAsia"/>
        </w:rPr>
        <w:t>프로젝트 관리 기본 방향</w:t>
      </w:r>
      <w:bookmarkEnd w:id="38"/>
    </w:p>
    <w:p w14:paraId="10996A5C" w14:textId="59444487" w:rsidR="009F7F3E" w:rsidRPr="00D150FB" w:rsidRDefault="00B67EA0" w:rsidP="009F7F3E">
      <w:pPr>
        <w:pStyle w:val="2"/>
        <w:rPr>
          <w:b w:val="0"/>
          <w:bCs w:val="0"/>
        </w:rPr>
      </w:pPr>
      <w:r>
        <w:rPr>
          <w:rFonts w:hint="eastAsia"/>
        </w:rPr>
        <w:t>의사소통</w:t>
      </w:r>
      <w:r>
        <w:t xml:space="preserve"> </w:t>
      </w:r>
      <w:r>
        <w:rPr>
          <w:rFonts w:hint="eastAsia"/>
        </w:rPr>
        <w:t>방식</w:t>
      </w:r>
    </w:p>
    <w:p w14:paraId="6A5D5964" w14:textId="6D4C0EDE" w:rsidR="00D150FB" w:rsidRPr="00D150FB" w:rsidRDefault="00D150FB" w:rsidP="00A12156">
      <w:pPr>
        <w:pStyle w:val="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 xml:space="preserve">PM </w:t>
      </w:r>
      <w:r>
        <w:rPr>
          <w:rFonts w:hint="eastAsia"/>
          <w:b w:val="0"/>
          <w:bCs w:val="0"/>
        </w:rPr>
        <w:t xml:space="preserve">주도 아래 </w:t>
      </w:r>
      <w:r>
        <w:rPr>
          <w:b w:val="0"/>
          <w:bCs w:val="0"/>
        </w:rPr>
        <w:t>1</w:t>
      </w:r>
      <w:r>
        <w:rPr>
          <w:rFonts w:hint="eastAsia"/>
          <w:b w:val="0"/>
          <w:bCs w:val="0"/>
        </w:rPr>
        <w:t>주 단위로 목표 계획을 수립하고</w:t>
      </w:r>
      <w:r w:rsidR="00A12156">
        <w:rPr>
          <w:rFonts w:hint="eastAsia"/>
          <w:b w:val="0"/>
          <w:bCs w:val="0"/>
        </w:rPr>
        <w:t xml:space="preserve"> 개인</w:t>
      </w:r>
      <w:r w:rsidR="00A12156">
        <w:rPr>
          <w:b w:val="0"/>
          <w:bCs w:val="0"/>
        </w:rPr>
        <w:t xml:space="preserve"> </w:t>
      </w:r>
      <w:r w:rsidR="00A12156">
        <w:rPr>
          <w:rFonts w:hint="eastAsia"/>
          <w:b w:val="0"/>
          <w:bCs w:val="0"/>
        </w:rPr>
        <w:t>역량에 맞게 범위 조절</w:t>
      </w:r>
      <w:r>
        <w:rPr>
          <w:b w:val="0"/>
          <w:bCs w:val="0"/>
        </w:rPr>
        <w:t xml:space="preserve"> </w:t>
      </w:r>
    </w:p>
    <w:p w14:paraId="2B05E0B6" w14:textId="2FFE3ECD" w:rsidR="00D150FB" w:rsidRPr="00D150FB" w:rsidRDefault="00D150FB" w:rsidP="00A12156">
      <w:pPr>
        <w:pStyle w:val="2"/>
        <w:numPr>
          <w:ilvl w:val="0"/>
          <w:numId w:val="18"/>
        </w:numPr>
        <w:rPr>
          <w:b w:val="0"/>
          <w:bCs w:val="0"/>
        </w:rPr>
      </w:pPr>
      <w:r w:rsidRPr="00D150FB">
        <w:rPr>
          <w:rFonts w:hint="eastAsia"/>
          <w:b w:val="0"/>
          <w:bCs w:val="0"/>
        </w:rPr>
        <w:t xml:space="preserve">진행 사항에 대해 </w:t>
      </w:r>
      <w:r>
        <w:rPr>
          <w:rFonts w:hint="eastAsia"/>
          <w:b w:val="0"/>
          <w:bCs w:val="0"/>
        </w:rPr>
        <w:t xml:space="preserve">매일 </w:t>
      </w:r>
      <w:r w:rsidRPr="00D150FB">
        <w:rPr>
          <w:b w:val="0"/>
          <w:bCs w:val="0"/>
        </w:rPr>
        <w:t>10</w:t>
      </w:r>
      <w:r w:rsidRPr="00D150FB">
        <w:rPr>
          <w:rFonts w:hint="eastAsia"/>
          <w:b w:val="0"/>
          <w:bCs w:val="0"/>
        </w:rPr>
        <w:t>분</w:t>
      </w:r>
      <w:r>
        <w:rPr>
          <w:rFonts w:hint="eastAsia"/>
          <w:b w:val="0"/>
          <w:bCs w:val="0"/>
        </w:rPr>
        <w:t>씩 간략 보고</w:t>
      </w:r>
    </w:p>
    <w:p w14:paraId="0350BB96" w14:textId="47BBFACA" w:rsidR="00195289" w:rsidRDefault="00195289" w:rsidP="00A12156">
      <w:pPr>
        <w:pStyle w:val="2"/>
        <w:numPr>
          <w:ilvl w:val="0"/>
          <w:numId w:val="18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이슈 사항에 대해 </w:t>
      </w:r>
      <w:r>
        <w:rPr>
          <w:b w:val="0"/>
          <w:bCs w:val="0"/>
        </w:rPr>
        <w:t>48</w:t>
      </w:r>
      <w:r>
        <w:rPr>
          <w:rFonts w:hint="eastAsia"/>
          <w:b w:val="0"/>
          <w:bCs w:val="0"/>
        </w:rPr>
        <w:t>시간 이상 해결 못할 시 미결 문제로 오픈</w:t>
      </w:r>
    </w:p>
    <w:p w14:paraId="0AAD4EA0" w14:textId="1190F9B1" w:rsidR="00195289" w:rsidRPr="009F7F3E" w:rsidRDefault="00A12156" w:rsidP="00A12156">
      <w:pPr>
        <w:pStyle w:val="2"/>
        <w:numPr>
          <w:ilvl w:val="0"/>
          <w:numId w:val="18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개인사정으로 인한 지연 발생 시 즉시 보고</w:t>
      </w:r>
    </w:p>
    <w:p w14:paraId="48A25ACB" w14:textId="52B43F60" w:rsidR="009F7F3E" w:rsidRPr="00A12156" w:rsidRDefault="00195289" w:rsidP="009F7F3E">
      <w:pPr>
        <w:pStyle w:val="2"/>
      </w:pPr>
      <w:r w:rsidRPr="00A12156">
        <w:rPr>
          <w:rFonts w:hint="eastAsia"/>
        </w:rPr>
        <w:lastRenderedPageBreak/>
        <w:t>협업 도구</w:t>
      </w:r>
    </w:p>
    <w:tbl>
      <w:tblPr>
        <w:tblStyle w:val="af"/>
        <w:tblW w:w="0" w:type="auto"/>
        <w:tblInd w:w="795" w:type="dxa"/>
        <w:tblLook w:val="04A0" w:firstRow="1" w:lastRow="0" w:firstColumn="1" w:lastColumn="0" w:noHBand="0" w:noVBand="1"/>
      </w:tblPr>
      <w:tblGrid>
        <w:gridCol w:w="2039"/>
        <w:gridCol w:w="7236"/>
      </w:tblGrid>
      <w:tr w:rsidR="009F7F3E" w14:paraId="0BB1AC0D" w14:textId="77777777" w:rsidTr="009F7F3E">
        <w:tc>
          <w:tcPr>
            <w:tcW w:w="2174" w:type="dxa"/>
            <w:shd w:val="clear" w:color="auto" w:fill="B1C0CD" w:themeFill="accent1" w:themeFillTint="99"/>
          </w:tcPr>
          <w:p w14:paraId="6BC6FB81" w14:textId="25C3DC4A" w:rsidR="009F7F3E" w:rsidRDefault="009F7F3E" w:rsidP="009F7F3E">
            <w:pPr>
              <w:pStyle w:val="2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협업 툴</w:t>
            </w:r>
          </w:p>
        </w:tc>
        <w:tc>
          <w:tcPr>
            <w:tcW w:w="7896" w:type="dxa"/>
            <w:shd w:val="clear" w:color="auto" w:fill="B1C0CD" w:themeFill="accent1" w:themeFillTint="99"/>
          </w:tcPr>
          <w:p w14:paraId="4BAB74EE" w14:textId="6296D689" w:rsidR="009F7F3E" w:rsidRDefault="009F7F3E" w:rsidP="009F7F3E">
            <w:pPr>
              <w:pStyle w:val="2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9F7F3E" w14:paraId="5480573E" w14:textId="77777777" w:rsidTr="009F7F3E">
        <w:tc>
          <w:tcPr>
            <w:tcW w:w="2174" w:type="dxa"/>
          </w:tcPr>
          <w:p w14:paraId="3A221D2E" w14:textId="36560FFC" w:rsidR="009F7F3E" w:rsidRDefault="009F7F3E" w:rsidP="009F7F3E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G</w:t>
            </w:r>
            <w:r>
              <w:t>it hub</w:t>
            </w:r>
          </w:p>
        </w:tc>
        <w:tc>
          <w:tcPr>
            <w:tcW w:w="7896" w:type="dxa"/>
          </w:tcPr>
          <w:p w14:paraId="49C638DD" w14:textId="376A0768" w:rsidR="009F7F3E" w:rsidRDefault="00A12156" w:rsidP="009F7F3E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개발 </w:t>
            </w:r>
            <w:r w:rsidR="009F7F3E">
              <w:rPr>
                <w:rFonts w:hint="eastAsia"/>
              </w:rPr>
              <w:t>코드 공유</w:t>
            </w:r>
          </w:p>
        </w:tc>
      </w:tr>
      <w:tr w:rsidR="009F7F3E" w14:paraId="7EF98F7C" w14:textId="77777777" w:rsidTr="009F7F3E">
        <w:tc>
          <w:tcPr>
            <w:tcW w:w="2174" w:type="dxa"/>
          </w:tcPr>
          <w:p w14:paraId="5A9FC102" w14:textId="5A349D01" w:rsidR="009F7F3E" w:rsidRDefault="009F7F3E" w:rsidP="009F7F3E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Z</w:t>
            </w:r>
            <w:r>
              <w:t>IRA</w:t>
            </w:r>
          </w:p>
        </w:tc>
        <w:tc>
          <w:tcPr>
            <w:tcW w:w="7896" w:type="dxa"/>
          </w:tcPr>
          <w:p w14:paraId="3DBC619D" w14:textId="5376C45C" w:rsidR="009F7F3E" w:rsidRDefault="009F7F3E" w:rsidP="009F7F3E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일정 관리,</w:t>
            </w:r>
            <w:r>
              <w:t xml:space="preserve"> </w:t>
            </w:r>
            <w:r>
              <w:rPr>
                <w:rFonts w:hint="eastAsia"/>
              </w:rPr>
              <w:t>프로젝트 진행관리</w:t>
            </w:r>
            <w:r>
              <w:t xml:space="preserve"> </w:t>
            </w:r>
          </w:p>
        </w:tc>
      </w:tr>
      <w:tr w:rsidR="009F7F3E" w14:paraId="7ACDE9C8" w14:textId="77777777" w:rsidTr="009F7F3E">
        <w:tc>
          <w:tcPr>
            <w:tcW w:w="2174" w:type="dxa"/>
          </w:tcPr>
          <w:p w14:paraId="470284E1" w14:textId="639E3D44" w:rsidR="009F7F3E" w:rsidRDefault="009F7F3E" w:rsidP="009F7F3E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S</w:t>
            </w:r>
            <w:r>
              <w:t>lack</w:t>
            </w:r>
          </w:p>
        </w:tc>
        <w:tc>
          <w:tcPr>
            <w:tcW w:w="7896" w:type="dxa"/>
          </w:tcPr>
          <w:p w14:paraId="46B076E4" w14:textId="1C04B7BA" w:rsidR="009F7F3E" w:rsidRDefault="009F7F3E" w:rsidP="009F7F3E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정보공유</w:t>
            </w:r>
          </w:p>
        </w:tc>
      </w:tr>
    </w:tbl>
    <w:p w14:paraId="4704DE16" w14:textId="2822EE89" w:rsidR="00B67EA0" w:rsidRPr="00B67EA0" w:rsidRDefault="009F7F3E" w:rsidP="00136676">
      <w:pPr>
        <w:pStyle w:val="1"/>
      </w:pPr>
      <w:bookmarkStart w:id="39" w:name="_Toc80991970"/>
      <w:r w:rsidRPr="00B67EA0">
        <w:rPr>
          <w:rFonts w:hint="eastAsia"/>
        </w:rPr>
        <w:t>테스트</w:t>
      </w:r>
      <w:r w:rsidR="00B67EA0" w:rsidRPr="00B67EA0">
        <w:rPr>
          <w:rFonts w:hint="eastAsia"/>
        </w:rPr>
        <w:t xml:space="preserve"> 계획</w:t>
      </w:r>
      <w:bookmarkEnd w:id="39"/>
    </w:p>
    <w:p w14:paraId="21AB762B" w14:textId="6ED91382" w:rsidR="00B67EA0" w:rsidRDefault="00B67EA0" w:rsidP="00B67EA0"/>
    <w:p w14:paraId="274CB9A5" w14:textId="089943CD" w:rsidR="009F3AA1" w:rsidRPr="009F3AA1" w:rsidRDefault="009F3AA1" w:rsidP="00136676">
      <w:pPr>
        <w:pStyle w:val="1"/>
      </w:pPr>
      <w:bookmarkStart w:id="40" w:name="_Toc80991971"/>
      <w:r>
        <w:rPr>
          <w:rFonts w:hint="eastAsia"/>
        </w:rPr>
        <w:t>일정 계획</w:t>
      </w:r>
      <w:bookmarkEnd w:id="40"/>
    </w:p>
    <w:p w14:paraId="0B4D15DF" w14:textId="56BED946" w:rsidR="009F3AA1" w:rsidRDefault="00B67EA0" w:rsidP="009F3AA1"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8.31</w:t>
      </w:r>
      <w: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</w:p>
    <w:p w14:paraId="615DF2CD" w14:textId="6276CB85" w:rsidR="00B67EA0" w:rsidRDefault="00452F57" w:rsidP="009F3AA1">
      <w:r>
        <w:t>~</w:t>
      </w:r>
      <w:r>
        <w:rPr>
          <w:rFonts w:hint="eastAsia"/>
        </w:rPr>
        <w:t>9.</w:t>
      </w:r>
      <w:r>
        <w:t xml:space="preserve">6 </w:t>
      </w:r>
      <w:r>
        <w:rPr>
          <w:rFonts w:hint="eastAsia"/>
        </w:rPr>
        <w:t>플젝준비</w:t>
      </w:r>
    </w:p>
    <w:p w14:paraId="026A9CBD" w14:textId="77777777" w:rsidR="00452F57" w:rsidRPr="009F3AA1" w:rsidRDefault="00452F57" w:rsidP="009F3AA1"/>
    <w:sectPr w:rsidR="00452F57" w:rsidRPr="009F3AA1" w:rsidSect="00225605">
      <w:footerReference w:type="default" r:id="rId14"/>
      <w:headerReference w:type="first" r:id="rId15"/>
      <w:pgSz w:w="12240" w:h="15840" w:code="1"/>
      <w:pgMar w:top="79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8A204" w14:textId="77777777" w:rsidR="00084340" w:rsidRDefault="00084340">
      <w:pPr>
        <w:spacing w:before="0" w:after="0"/>
      </w:pPr>
      <w:r>
        <w:separator/>
      </w:r>
    </w:p>
  </w:endnote>
  <w:endnote w:type="continuationSeparator" w:id="0">
    <w:p w14:paraId="11FF8D9D" w14:textId="77777777" w:rsidR="00084340" w:rsidRDefault="000843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altName w:val="맑은 고딕 Semilight"/>
    <w:charset w:val="81"/>
    <w:family w:val="swiss"/>
    <w:pitch w:val="variable"/>
    <w:sig w:usb0="00000000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50CCE" w14:textId="1942A5A2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B147D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A7BB5" w14:textId="77777777" w:rsidR="00084340" w:rsidRDefault="00084340">
      <w:pPr>
        <w:spacing w:before="0" w:after="0"/>
      </w:pPr>
      <w:r>
        <w:separator/>
      </w:r>
    </w:p>
  </w:footnote>
  <w:footnote w:type="continuationSeparator" w:id="0">
    <w:p w14:paraId="0599F6D3" w14:textId="77777777" w:rsidR="00084340" w:rsidRDefault="000843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 w14:paraId="21ECC73A" w14:textId="77777777">
      <w:tc>
        <w:tcPr>
          <w:tcW w:w="2500" w:type="pct"/>
          <w:vAlign w:val="bottom"/>
        </w:tcPr>
        <w:sdt>
          <w:sdtPr>
            <w:id w:val="-130640420"/>
            <w:placeholder>
              <w:docPart w:val="79A8983D6B2A4194B63297D12696F8CF"/>
            </w:placeholder>
            <w:temporary/>
            <w:showingPlcHdr/>
            <w15:appearance w15:val="hidden"/>
            <w:text/>
          </w:sdtPr>
          <w:sdtEndPr/>
          <w:sdtContent>
            <w:p w14:paraId="5C92D922" w14:textId="77777777" w:rsidR="00C47A1D" w:rsidRDefault="003909D3">
              <w:r>
                <w:rPr>
                  <w:lang w:val="ko-KR"/>
                </w:rPr>
                <w:t>[</w:t>
              </w:r>
              <w:r>
                <w:rPr>
                  <w:lang w:val="ko-KR"/>
                </w:rPr>
                <w:t>회사</w:t>
              </w:r>
              <w:r>
                <w:rPr>
                  <w:lang w:val="ko-KR"/>
                </w:rPr>
                <w:t>]</w:t>
              </w:r>
            </w:p>
          </w:sdtContent>
        </w:sdt>
        <w:p w14:paraId="08A0DEB9" w14:textId="77777777" w:rsidR="00C47A1D" w:rsidRDefault="00084340">
          <w:sdt>
            <w:sdtPr>
              <w:id w:val="649026542"/>
              <w:placeholder>
                <w:docPart w:val="A1C9A535328A4305B740E525B2B0EF5D"/>
              </w:placeholder>
              <w:temporary/>
              <w:showingPlcHdr/>
              <w15:appearance w15:val="hidden"/>
              <w:text/>
            </w:sdtPr>
            <w:sdtEndPr/>
            <w:sdtContent>
              <w:r w:rsidR="003909D3">
                <w:rPr>
                  <w:lang w:val="ko-KR"/>
                </w:rPr>
                <w:t>[</w:t>
              </w:r>
              <w:r w:rsidR="003909D3">
                <w:rPr>
                  <w:lang w:val="ko-KR"/>
                </w:rPr>
                <w:t>주소</w:t>
              </w:r>
              <w:r w:rsidR="003909D3">
                <w:rPr>
                  <w:lang w:val="ko-KR"/>
                </w:rPr>
                <w:t xml:space="preserve">, </w:t>
              </w:r>
              <w:r w:rsidR="003909D3">
                <w:rPr>
                  <w:lang w:val="ko-KR"/>
                </w:rPr>
                <w:t>우편</w:t>
              </w:r>
              <w:r w:rsidR="003909D3">
                <w:rPr>
                  <w:lang w:val="ko-KR"/>
                </w:rPr>
                <w:t xml:space="preserve"> </w:t>
              </w:r>
              <w:r w:rsidR="003909D3">
                <w:rPr>
                  <w:lang w:val="ko-KR"/>
                </w:rPr>
                <w:t>번호</w:t>
              </w:r>
              <w:r w:rsidR="003909D3">
                <w:rPr>
                  <w:lang w:val="ko-KR"/>
                </w:rPr>
                <w:t>]</w:t>
              </w:r>
            </w:sdtContent>
          </w:sdt>
        </w:p>
        <w:p w14:paraId="1E8D0BDE" w14:textId="77777777" w:rsidR="00C47A1D" w:rsidRDefault="003909D3">
          <w:pPr>
            <w:spacing w:after="0"/>
          </w:pPr>
          <w:r>
            <w:rPr>
              <w:rStyle w:val="a6"/>
              <w:lang w:val="ko-KR"/>
            </w:rPr>
            <w:t>전화</w:t>
          </w:r>
          <w:r>
            <w:rPr>
              <w:lang w:val="ko-KR"/>
            </w:rPr>
            <w:t xml:space="preserve"> </w:t>
          </w:r>
          <w:sdt>
            <w:sdtPr>
              <w:id w:val="429406391"/>
              <w:placeholder>
                <w:docPart w:val="1F082E136DCA49E498619AD111B3E324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rPr>
                  <w:lang w:val="ko-KR"/>
                </w:rPr>
                <w:t>[</w:t>
              </w:r>
              <w:r>
                <w:rPr>
                  <w:lang w:val="ko-KR"/>
                </w:rPr>
                <w:t>전화</w:t>
              </w:r>
              <w:r>
                <w:rPr>
                  <w:lang w:val="ko-KR"/>
                </w:rPr>
                <w:t>]</w:t>
              </w:r>
            </w:sdtContent>
          </w:sdt>
          <w:r>
            <w:rPr>
              <w:lang w:val="ko-KR"/>
            </w:rPr>
            <w:t xml:space="preserve">  </w:t>
          </w:r>
          <w:r>
            <w:rPr>
              <w:rStyle w:val="a6"/>
              <w:lang w:val="ko-KR"/>
            </w:rPr>
            <w:t>팩스</w:t>
          </w:r>
          <w:r>
            <w:rPr>
              <w:lang w:val="ko-KR"/>
            </w:rPr>
            <w:t xml:space="preserve"> </w:t>
          </w:r>
          <w:sdt>
            <w:sdtPr>
              <w:id w:val="255798453"/>
              <w:placeholder>
                <w:docPart w:val="00B8E15458064DDEA7586D14AFDD87D0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rPr>
                  <w:lang w:val="ko-KR"/>
                </w:rPr>
                <w:t>[</w:t>
              </w:r>
              <w:r>
                <w:rPr>
                  <w:lang w:val="ko-KR"/>
                </w:rPr>
                <w:t>팩스</w:t>
              </w:r>
              <w:r>
                <w:rPr>
                  <w:lang w:val="ko-KR"/>
                </w:rPr>
                <w:t>]</w:t>
              </w:r>
            </w:sdtContent>
          </w:sdt>
        </w:p>
      </w:tc>
      <w:sdt>
        <w:sdt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240D0104" w14:textId="77777777" w:rsidR="00C47A1D" w:rsidRDefault="003909D3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2F52BD48" wp14:editId="14343EC3">
                    <wp:extent cx="557537" cy="438912"/>
                    <wp:effectExtent l="0" t="0" r="0" b="0"/>
                    <wp:docPr id="6" name="그림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그림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57537" cy="438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3A3CE92" w14:textId="77777777" w:rsidR="00C47A1D" w:rsidRDefault="00C47A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C73"/>
    <w:multiLevelType w:val="hybridMultilevel"/>
    <w:tmpl w:val="2E98FFDC"/>
    <w:lvl w:ilvl="0" w:tplc="04090011">
      <w:start w:val="1"/>
      <w:numFmt w:val="decimalEnclosedCircle"/>
      <w:lvlText w:val="%1"/>
      <w:lvlJc w:val="left"/>
      <w:pPr>
        <w:ind w:left="1304" w:hanging="400"/>
      </w:p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1" w15:restartNumberingAfterBreak="0">
    <w:nsid w:val="0F7C2993"/>
    <w:multiLevelType w:val="hybridMultilevel"/>
    <w:tmpl w:val="45EA7020"/>
    <w:lvl w:ilvl="0" w:tplc="248A08A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Malgun Gothic Semilight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FDF2193"/>
    <w:multiLevelType w:val="hybridMultilevel"/>
    <w:tmpl w:val="618CD6B2"/>
    <w:lvl w:ilvl="0" w:tplc="B62C4256">
      <w:start w:val="2"/>
      <w:numFmt w:val="bullet"/>
      <w:lvlText w:val="-"/>
      <w:lvlJc w:val="left"/>
      <w:pPr>
        <w:ind w:left="1299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9" w:hanging="400"/>
      </w:pPr>
      <w:rPr>
        <w:rFonts w:ascii="Wingdings" w:hAnsi="Wingdings" w:hint="default"/>
      </w:rPr>
    </w:lvl>
  </w:abstractNum>
  <w:abstractNum w:abstractNumId="3" w15:restartNumberingAfterBreak="0">
    <w:nsid w:val="10B52BBC"/>
    <w:multiLevelType w:val="hybridMultilevel"/>
    <w:tmpl w:val="002E3C80"/>
    <w:lvl w:ilvl="0" w:tplc="63924930">
      <w:numFmt w:val="bullet"/>
      <w:lvlText w:val="□"/>
      <w:lvlJc w:val="left"/>
      <w:pPr>
        <w:ind w:left="1304" w:hanging="400"/>
      </w:pPr>
      <w:rPr>
        <w:rFonts w:ascii="맑은 고딕" w:eastAsia="맑은 고딕" w:hAnsi="맑은 고딕" w:cs="Malgun Gothic Semilight"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4" w15:restartNumberingAfterBreak="0">
    <w:nsid w:val="1B1817E1"/>
    <w:multiLevelType w:val="hybridMultilevel"/>
    <w:tmpl w:val="8EBC532E"/>
    <w:lvl w:ilvl="0" w:tplc="63924930">
      <w:numFmt w:val="bullet"/>
      <w:lvlText w:val="□"/>
      <w:lvlJc w:val="left"/>
      <w:pPr>
        <w:ind w:left="1304" w:hanging="400"/>
      </w:pPr>
      <w:rPr>
        <w:rFonts w:ascii="맑은 고딕" w:eastAsia="맑은 고딕" w:hAnsi="맑은 고딕" w:cs="Malgun Gothic Semilight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7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00"/>
      </w:pPr>
      <w:rPr>
        <w:rFonts w:ascii="Wingdings" w:hAnsi="Wingdings" w:hint="default"/>
      </w:rPr>
    </w:lvl>
  </w:abstractNum>
  <w:abstractNum w:abstractNumId="5" w15:restartNumberingAfterBreak="0">
    <w:nsid w:val="1C413075"/>
    <w:multiLevelType w:val="hybridMultilevel"/>
    <w:tmpl w:val="082A7FE4"/>
    <w:lvl w:ilvl="0" w:tplc="63924930">
      <w:numFmt w:val="bullet"/>
      <w:lvlText w:val="□"/>
      <w:lvlJc w:val="left"/>
      <w:pPr>
        <w:ind w:left="1074" w:hanging="360"/>
      </w:pPr>
      <w:rPr>
        <w:rFonts w:ascii="맑은 고딕" w:eastAsia="맑은 고딕" w:hAnsi="맑은 고딕" w:cs="Malgun Gothic Semilight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4" w:hanging="400"/>
      </w:pPr>
      <w:rPr>
        <w:rFonts w:ascii="Wingdings" w:hAnsi="Wingdings" w:hint="default"/>
      </w:rPr>
    </w:lvl>
  </w:abstractNum>
  <w:abstractNum w:abstractNumId="6" w15:restartNumberingAfterBreak="0">
    <w:nsid w:val="2AE83FBE"/>
    <w:multiLevelType w:val="hybridMultilevel"/>
    <w:tmpl w:val="E08280A8"/>
    <w:lvl w:ilvl="0" w:tplc="508A26B8">
      <w:numFmt w:val="bullet"/>
      <w:lvlText w:val="□"/>
      <w:lvlJc w:val="left"/>
      <w:pPr>
        <w:ind w:left="1074" w:hanging="360"/>
      </w:pPr>
      <w:rPr>
        <w:rFonts w:ascii="맑은 고딕" w:eastAsia="맑은 고딕" w:hAnsi="맑은 고딕" w:cs="Malgun Gothic Semilight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4" w:hanging="400"/>
      </w:pPr>
      <w:rPr>
        <w:rFonts w:ascii="Wingdings" w:hAnsi="Wingdings" w:hint="default"/>
      </w:rPr>
    </w:lvl>
  </w:abstractNum>
  <w:abstractNum w:abstractNumId="7" w15:restartNumberingAfterBreak="0">
    <w:nsid w:val="2C376289"/>
    <w:multiLevelType w:val="hybridMultilevel"/>
    <w:tmpl w:val="7BDE5C0A"/>
    <w:lvl w:ilvl="0" w:tplc="3F60B46E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32F81895"/>
    <w:multiLevelType w:val="hybridMultilevel"/>
    <w:tmpl w:val="0A4A3958"/>
    <w:lvl w:ilvl="0" w:tplc="04090011">
      <w:start w:val="1"/>
      <w:numFmt w:val="decimalEnclosedCircle"/>
      <w:lvlText w:val="%1"/>
      <w:lvlJc w:val="left"/>
      <w:pPr>
        <w:ind w:left="1304" w:hanging="400"/>
      </w:pPr>
    </w:lvl>
    <w:lvl w:ilvl="1" w:tplc="39365BD0">
      <w:numFmt w:val="bullet"/>
      <w:lvlText w:val="-"/>
      <w:lvlJc w:val="left"/>
      <w:pPr>
        <w:ind w:left="1664" w:hanging="360"/>
      </w:pPr>
      <w:rPr>
        <w:rFonts w:ascii="맑은 고딕" w:eastAsia="맑은 고딕" w:hAnsi="맑은 고딕" w:cs="Malgun Gothic Semilight" w:hint="eastAsia"/>
        <w:b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9" w15:restartNumberingAfterBreak="0">
    <w:nsid w:val="33CC67D4"/>
    <w:multiLevelType w:val="hybridMultilevel"/>
    <w:tmpl w:val="0E7E7416"/>
    <w:lvl w:ilvl="0" w:tplc="63924930">
      <w:numFmt w:val="bullet"/>
      <w:lvlText w:val="□"/>
      <w:lvlJc w:val="left"/>
      <w:pPr>
        <w:ind w:left="1299" w:hanging="360"/>
      </w:pPr>
      <w:rPr>
        <w:rFonts w:ascii="맑은 고딕" w:eastAsia="맑은 고딕" w:hAnsi="맑은 고딕" w:cs="Malgun Gothic Semilight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7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9" w:hanging="400"/>
      </w:pPr>
      <w:rPr>
        <w:rFonts w:ascii="Wingdings" w:hAnsi="Wingdings" w:hint="default"/>
      </w:rPr>
    </w:lvl>
  </w:abstractNum>
  <w:abstractNum w:abstractNumId="10" w15:restartNumberingAfterBreak="0">
    <w:nsid w:val="36910638"/>
    <w:multiLevelType w:val="hybridMultilevel"/>
    <w:tmpl w:val="699E4EE0"/>
    <w:lvl w:ilvl="0" w:tplc="04090011">
      <w:start w:val="1"/>
      <w:numFmt w:val="decimalEnclosedCircle"/>
      <w:lvlText w:val="%1"/>
      <w:lvlJc w:val="left"/>
      <w:pPr>
        <w:ind w:left="1304" w:hanging="400"/>
      </w:pPr>
    </w:lvl>
    <w:lvl w:ilvl="1" w:tplc="04090019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11" w15:restartNumberingAfterBreak="0">
    <w:nsid w:val="3C7359A2"/>
    <w:multiLevelType w:val="hybridMultilevel"/>
    <w:tmpl w:val="B9B27328"/>
    <w:lvl w:ilvl="0" w:tplc="63924930">
      <w:numFmt w:val="bullet"/>
      <w:lvlText w:val="□"/>
      <w:lvlJc w:val="left"/>
      <w:pPr>
        <w:ind w:left="1595" w:hanging="400"/>
      </w:pPr>
      <w:rPr>
        <w:rFonts w:ascii="맑은 고딕" w:eastAsia="맑은 고딕" w:hAnsi="맑은 고딕" w:cs="Malgun Gothic Semilight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2" w15:restartNumberingAfterBreak="0">
    <w:nsid w:val="3E130E26"/>
    <w:multiLevelType w:val="hybridMultilevel"/>
    <w:tmpl w:val="E1F89680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1">
      <w:start w:val="1"/>
      <w:numFmt w:val="decimalEnclosedCircle"/>
      <w:lvlText w:val="%2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F0A1CD9"/>
    <w:multiLevelType w:val="hybridMultilevel"/>
    <w:tmpl w:val="F1784CF2"/>
    <w:lvl w:ilvl="0" w:tplc="63924930">
      <w:numFmt w:val="bullet"/>
      <w:lvlText w:val="□"/>
      <w:lvlJc w:val="left"/>
      <w:pPr>
        <w:ind w:left="1304" w:hanging="400"/>
      </w:pPr>
      <w:rPr>
        <w:rFonts w:ascii="맑은 고딕" w:eastAsia="맑은 고딕" w:hAnsi="맑은 고딕" w:cs="Malgun Gothic Semilight"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14" w15:restartNumberingAfterBreak="0">
    <w:nsid w:val="488E3717"/>
    <w:multiLevelType w:val="hybridMultilevel"/>
    <w:tmpl w:val="38707F38"/>
    <w:lvl w:ilvl="0" w:tplc="8034F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BF6F4B"/>
    <w:multiLevelType w:val="hybridMultilevel"/>
    <w:tmpl w:val="9BE2A13A"/>
    <w:lvl w:ilvl="0" w:tplc="63924930">
      <w:numFmt w:val="bullet"/>
      <w:lvlText w:val="□"/>
      <w:lvlJc w:val="left"/>
      <w:pPr>
        <w:ind w:left="1299" w:hanging="360"/>
      </w:pPr>
      <w:rPr>
        <w:rFonts w:ascii="맑은 고딕" w:eastAsia="맑은 고딕" w:hAnsi="맑은 고딕" w:cs="Malgun Gothic Semilight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73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9" w:hanging="400"/>
      </w:pPr>
      <w:rPr>
        <w:rFonts w:ascii="Wingdings" w:hAnsi="Wingdings" w:hint="default"/>
      </w:rPr>
    </w:lvl>
  </w:abstractNum>
  <w:abstractNum w:abstractNumId="16" w15:restartNumberingAfterBreak="0">
    <w:nsid w:val="63EC240C"/>
    <w:multiLevelType w:val="hybridMultilevel"/>
    <w:tmpl w:val="383839DE"/>
    <w:lvl w:ilvl="0" w:tplc="EE086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CB732C"/>
    <w:multiLevelType w:val="hybridMultilevel"/>
    <w:tmpl w:val="484E5186"/>
    <w:lvl w:ilvl="0" w:tplc="04090011">
      <w:start w:val="1"/>
      <w:numFmt w:val="decimalEnclosedCircle"/>
      <w:lvlText w:val="%1"/>
      <w:lvlJc w:val="left"/>
      <w:pPr>
        <w:ind w:left="1304" w:hanging="400"/>
      </w:pPr>
    </w:lvl>
    <w:lvl w:ilvl="1" w:tplc="04090019" w:tentative="1">
      <w:start w:val="1"/>
      <w:numFmt w:val="upperLetter"/>
      <w:lvlText w:val="%2."/>
      <w:lvlJc w:val="left"/>
      <w:pPr>
        <w:ind w:left="1704" w:hanging="400"/>
      </w:pPr>
    </w:lvl>
    <w:lvl w:ilvl="2" w:tplc="0409001B" w:tentative="1">
      <w:start w:val="1"/>
      <w:numFmt w:val="lowerRoman"/>
      <w:lvlText w:val="%3."/>
      <w:lvlJc w:val="right"/>
      <w:pPr>
        <w:ind w:left="2104" w:hanging="400"/>
      </w:pPr>
    </w:lvl>
    <w:lvl w:ilvl="3" w:tplc="0409000F" w:tentative="1">
      <w:start w:val="1"/>
      <w:numFmt w:val="decimal"/>
      <w:lvlText w:val="%4."/>
      <w:lvlJc w:val="left"/>
      <w:pPr>
        <w:ind w:left="2504" w:hanging="400"/>
      </w:pPr>
    </w:lvl>
    <w:lvl w:ilvl="4" w:tplc="04090019" w:tentative="1">
      <w:start w:val="1"/>
      <w:numFmt w:val="upperLetter"/>
      <w:lvlText w:val="%5."/>
      <w:lvlJc w:val="left"/>
      <w:pPr>
        <w:ind w:left="2904" w:hanging="400"/>
      </w:pPr>
    </w:lvl>
    <w:lvl w:ilvl="5" w:tplc="0409001B" w:tentative="1">
      <w:start w:val="1"/>
      <w:numFmt w:val="lowerRoman"/>
      <w:lvlText w:val="%6."/>
      <w:lvlJc w:val="right"/>
      <w:pPr>
        <w:ind w:left="3304" w:hanging="400"/>
      </w:pPr>
    </w:lvl>
    <w:lvl w:ilvl="6" w:tplc="0409000F" w:tentative="1">
      <w:start w:val="1"/>
      <w:numFmt w:val="decimal"/>
      <w:lvlText w:val="%7."/>
      <w:lvlJc w:val="left"/>
      <w:pPr>
        <w:ind w:left="3704" w:hanging="400"/>
      </w:pPr>
    </w:lvl>
    <w:lvl w:ilvl="7" w:tplc="04090019" w:tentative="1">
      <w:start w:val="1"/>
      <w:numFmt w:val="upperLetter"/>
      <w:lvlText w:val="%8."/>
      <w:lvlJc w:val="left"/>
      <w:pPr>
        <w:ind w:left="4104" w:hanging="400"/>
      </w:pPr>
    </w:lvl>
    <w:lvl w:ilvl="8" w:tplc="0409001B" w:tentative="1">
      <w:start w:val="1"/>
      <w:numFmt w:val="lowerRoman"/>
      <w:lvlText w:val="%9."/>
      <w:lvlJc w:val="right"/>
      <w:pPr>
        <w:ind w:left="4504" w:hanging="400"/>
      </w:pPr>
    </w:lvl>
  </w:abstractNum>
  <w:abstractNum w:abstractNumId="18" w15:restartNumberingAfterBreak="0">
    <w:nsid w:val="7C31445C"/>
    <w:multiLevelType w:val="multilevel"/>
    <w:tmpl w:val="81145C7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12"/>
  </w:num>
  <w:num w:numId="10">
    <w:abstractNumId w:val="17"/>
  </w:num>
  <w:num w:numId="11">
    <w:abstractNumId w:val="4"/>
  </w:num>
  <w:num w:numId="12">
    <w:abstractNumId w:val="3"/>
  </w:num>
  <w:num w:numId="13">
    <w:abstractNumId w:val="13"/>
  </w:num>
  <w:num w:numId="14">
    <w:abstractNumId w:val="9"/>
  </w:num>
  <w:num w:numId="15">
    <w:abstractNumId w:val="15"/>
  </w:num>
  <w:num w:numId="16">
    <w:abstractNumId w:val="1"/>
  </w:num>
  <w:num w:numId="17">
    <w:abstractNumId w:val="7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B8"/>
    <w:rsid w:val="00040EA2"/>
    <w:rsid w:val="00084340"/>
    <w:rsid w:val="00096152"/>
    <w:rsid w:val="000B01B0"/>
    <w:rsid w:val="00136676"/>
    <w:rsid w:val="001515FD"/>
    <w:rsid w:val="00195289"/>
    <w:rsid w:val="001B32B8"/>
    <w:rsid w:val="001C3711"/>
    <w:rsid w:val="00225605"/>
    <w:rsid w:val="00260691"/>
    <w:rsid w:val="002760CE"/>
    <w:rsid w:val="002B2974"/>
    <w:rsid w:val="002C679F"/>
    <w:rsid w:val="00321912"/>
    <w:rsid w:val="00376133"/>
    <w:rsid w:val="00380B7C"/>
    <w:rsid w:val="003909D3"/>
    <w:rsid w:val="003C5CC8"/>
    <w:rsid w:val="003D67C5"/>
    <w:rsid w:val="004113CF"/>
    <w:rsid w:val="00412EE3"/>
    <w:rsid w:val="00425D8A"/>
    <w:rsid w:val="00452C2B"/>
    <w:rsid w:val="00452F57"/>
    <w:rsid w:val="004A2180"/>
    <w:rsid w:val="004C5888"/>
    <w:rsid w:val="004D1D87"/>
    <w:rsid w:val="005163F0"/>
    <w:rsid w:val="00581D17"/>
    <w:rsid w:val="005A3F59"/>
    <w:rsid w:val="005E35AA"/>
    <w:rsid w:val="006518A5"/>
    <w:rsid w:val="00694A39"/>
    <w:rsid w:val="006D2B1C"/>
    <w:rsid w:val="00771645"/>
    <w:rsid w:val="007C1B57"/>
    <w:rsid w:val="00896C45"/>
    <w:rsid w:val="008D37CB"/>
    <w:rsid w:val="008D51F5"/>
    <w:rsid w:val="008E1E92"/>
    <w:rsid w:val="00920994"/>
    <w:rsid w:val="00946D0D"/>
    <w:rsid w:val="009540DA"/>
    <w:rsid w:val="009732F5"/>
    <w:rsid w:val="009C7B0E"/>
    <w:rsid w:val="009F3AA1"/>
    <w:rsid w:val="009F6415"/>
    <w:rsid w:val="009F7F3E"/>
    <w:rsid w:val="00A1181D"/>
    <w:rsid w:val="00A12156"/>
    <w:rsid w:val="00B147DA"/>
    <w:rsid w:val="00B235B2"/>
    <w:rsid w:val="00B6415F"/>
    <w:rsid w:val="00B67EA0"/>
    <w:rsid w:val="00B75483"/>
    <w:rsid w:val="00B85172"/>
    <w:rsid w:val="00BA68F3"/>
    <w:rsid w:val="00BD451B"/>
    <w:rsid w:val="00BD55CF"/>
    <w:rsid w:val="00C47A1D"/>
    <w:rsid w:val="00C545FB"/>
    <w:rsid w:val="00C733B4"/>
    <w:rsid w:val="00D150FB"/>
    <w:rsid w:val="00D751D6"/>
    <w:rsid w:val="00E203CB"/>
    <w:rsid w:val="00E207D5"/>
    <w:rsid w:val="00E2481E"/>
    <w:rsid w:val="00E92D55"/>
    <w:rsid w:val="00E97D44"/>
    <w:rsid w:val="00F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BACDC"/>
  <w15:chartTrackingRefBased/>
  <w15:docId w15:val="{5DDFB511-8045-4EC3-835C-B4172F72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EE3"/>
    <w:rPr>
      <w:kern w:val="20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C5C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customStyle="1" w:styleId="11">
    <w:name w:val="개요 1"/>
    <w:basedOn w:val="a"/>
    <w:link w:val="1Char0"/>
    <w:rsid w:val="00412EE3"/>
    <w:pPr>
      <w:widowControl w:val="0"/>
      <w:wordWrap w:val="0"/>
      <w:autoSpaceDE w:val="0"/>
      <w:autoSpaceDN w:val="0"/>
      <w:spacing w:before="0" w:after="0" w:line="384" w:lineRule="auto"/>
      <w:jc w:val="both"/>
      <w:textAlignment w:val="baseline"/>
      <w:outlineLvl w:val="0"/>
    </w:pPr>
    <w:rPr>
      <w:rFonts w:ascii="바탕" w:eastAsia="굴림" w:hAnsi="굴림" w:cs="굴림"/>
      <w:color w:val="000000"/>
      <w:kern w:val="0"/>
    </w:rPr>
  </w:style>
  <w:style w:type="paragraph" w:customStyle="1" w:styleId="ac">
    <w:name w:val="바탕글"/>
    <w:basedOn w:val="a"/>
    <w:rsid w:val="00412EE3"/>
    <w:pPr>
      <w:widowControl w:val="0"/>
      <w:wordWrap w:val="0"/>
      <w:autoSpaceDE w:val="0"/>
      <w:autoSpaceDN w:val="0"/>
      <w:spacing w:before="0"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</w:rPr>
  </w:style>
  <w:style w:type="paragraph" w:styleId="ad">
    <w:name w:val="List Paragraph"/>
    <w:basedOn w:val="a"/>
    <w:uiPriority w:val="34"/>
    <w:qFormat/>
    <w:rsid w:val="00BD451B"/>
    <w:pPr>
      <w:ind w:leftChars="400" w:left="800"/>
    </w:pPr>
  </w:style>
  <w:style w:type="character" w:styleId="ae">
    <w:name w:val="Hyperlink"/>
    <w:basedOn w:val="a0"/>
    <w:uiPriority w:val="99"/>
    <w:unhideWhenUsed/>
    <w:rsid w:val="004D1D87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B67E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577188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67EA0"/>
    <w:pPr>
      <w:spacing w:before="0" w:after="100" w:line="259" w:lineRule="auto"/>
      <w:ind w:left="220"/>
    </w:pPr>
    <w:rPr>
      <w:rFonts w:cs="Times New Roman"/>
      <w:color w:val="auto"/>
      <w:kern w:val="0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920994"/>
    <w:pPr>
      <w:tabs>
        <w:tab w:val="left" w:pos="600"/>
        <w:tab w:val="right" w:leader="dot" w:pos="10070"/>
      </w:tabs>
      <w:spacing w:before="0" w:after="100" w:line="259" w:lineRule="auto"/>
      <w:ind w:leftChars="100" w:left="200" w:rightChars="100" w:right="200"/>
    </w:pPr>
    <w:rPr>
      <w:rFonts w:cs="Times New Roman"/>
      <w:noProof/>
      <w:color w:val="auto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B67EA0"/>
    <w:pPr>
      <w:spacing w:before="0" w:after="100" w:line="259" w:lineRule="auto"/>
      <w:ind w:left="440"/>
    </w:pPr>
    <w:rPr>
      <w:rFonts w:cs="Times New Roman"/>
      <w:color w:val="auto"/>
      <w:kern w:val="0"/>
      <w:sz w:val="22"/>
      <w:szCs w:val="22"/>
    </w:rPr>
  </w:style>
  <w:style w:type="paragraph" w:customStyle="1" w:styleId="1">
    <w:name w:val="목차1"/>
    <w:basedOn w:val="10"/>
    <w:link w:val="1Char1"/>
    <w:qFormat/>
    <w:rsid w:val="00136676"/>
    <w:pPr>
      <w:numPr>
        <w:numId w:val="1"/>
      </w:numPr>
    </w:pPr>
    <w:rPr>
      <w:rFonts w:asciiTheme="majorEastAsia" w:hAnsiTheme="majorEastAsia"/>
      <w:sz w:val="40"/>
      <w:szCs w:val="40"/>
      <w:lang w:val="ko-KR"/>
    </w:rPr>
  </w:style>
  <w:style w:type="paragraph" w:customStyle="1" w:styleId="2">
    <w:name w:val="목차2"/>
    <w:basedOn w:val="11"/>
    <w:link w:val="2Char0"/>
    <w:qFormat/>
    <w:rsid w:val="00136676"/>
    <w:pPr>
      <w:numPr>
        <w:ilvl w:val="1"/>
        <w:numId w:val="1"/>
      </w:numPr>
      <w:wordWrap/>
      <w:jc w:val="left"/>
    </w:pPr>
    <w:rPr>
      <w:rFonts w:asciiTheme="majorEastAsia" w:eastAsiaTheme="majorEastAsia" w:hAnsiTheme="majorEastAsia" w:cs="Malgun Gothic Semilight"/>
      <w:b/>
      <w:bCs/>
      <w:sz w:val="24"/>
      <w:szCs w:val="24"/>
    </w:rPr>
  </w:style>
  <w:style w:type="character" w:customStyle="1" w:styleId="1Char1">
    <w:name w:val="목차1 Char"/>
    <w:basedOn w:val="1Char"/>
    <w:link w:val="1"/>
    <w:rsid w:val="00136676"/>
    <w:rPr>
      <w:rFonts w:asciiTheme="majorEastAsia" w:eastAsiaTheme="majorEastAsia" w:hAnsiTheme="majorEastAsia" w:cstheme="majorBidi"/>
      <w:caps/>
      <w:color w:val="FFFFFF" w:themeColor="background1"/>
      <w:kern w:val="20"/>
      <w:sz w:val="40"/>
      <w:szCs w:val="40"/>
      <w:shd w:val="clear" w:color="auto" w:fill="7E97AD" w:themeFill="accent1"/>
      <w:lang w:val="ko-KR"/>
    </w:rPr>
  </w:style>
  <w:style w:type="table" w:styleId="af">
    <w:name w:val="Table Grid"/>
    <w:basedOn w:val="a1"/>
    <w:uiPriority w:val="59"/>
    <w:rsid w:val="008D51F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0">
    <w:name w:val="개요 1 Char"/>
    <w:basedOn w:val="a0"/>
    <w:link w:val="11"/>
    <w:rsid w:val="00136676"/>
    <w:rPr>
      <w:rFonts w:ascii="바탕" w:eastAsia="굴림" w:hAnsi="굴림" w:cs="굴림"/>
      <w:color w:val="000000"/>
    </w:rPr>
  </w:style>
  <w:style w:type="character" w:customStyle="1" w:styleId="2Char0">
    <w:name w:val="목차2 Char"/>
    <w:basedOn w:val="1Char0"/>
    <w:link w:val="2"/>
    <w:rsid w:val="00136676"/>
    <w:rPr>
      <w:rFonts w:asciiTheme="majorEastAsia" w:eastAsiaTheme="majorEastAsia" w:hAnsiTheme="majorEastAsia" w:cs="Malgun Gothic Semilight"/>
      <w:b/>
      <w:bCs/>
      <w:color w:val="000000"/>
      <w:sz w:val="24"/>
      <w:szCs w:val="24"/>
    </w:rPr>
  </w:style>
  <w:style w:type="character" w:customStyle="1" w:styleId="2Char">
    <w:name w:val="제목 2 Char"/>
    <w:basedOn w:val="a0"/>
    <w:link w:val="20"/>
    <w:uiPriority w:val="9"/>
    <w:semiHidden/>
    <w:rsid w:val="003C5CC8"/>
    <w:rPr>
      <w:rFonts w:asciiTheme="majorHAnsi" w:eastAsiaTheme="majorEastAsia" w:hAnsiTheme="majorHAnsi" w:cstheme="majorBidi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fhs\AppData\Roaming\Microsoft\Templates\&#54532;&#47196;&#51229;&#53944;%20&#49345;&#53468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8983D6B2A4194B63297D12696F8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A2CBCF-4729-4B63-A479-EE288FED6393}"/>
      </w:docPartPr>
      <w:docPartBody>
        <w:p w:rsidR="002E08B6" w:rsidRDefault="00F91FAB">
          <w:pPr>
            <w:pStyle w:val="79A8983D6B2A4194B63297D12696F8CF"/>
          </w:pPr>
          <w:r>
            <w:rPr>
              <w:lang w:val="ko-KR"/>
            </w:rPr>
            <w:t>[날짜 선택]</w:t>
          </w:r>
        </w:p>
      </w:docPartBody>
    </w:docPart>
    <w:docPart>
      <w:docPartPr>
        <w:name w:val="A1C9A535328A4305B740E525B2B0EF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BD88F5-AF56-45B2-80D7-E8708B91AE2F}"/>
      </w:docPartPr>
      <w:docPartBody>
        <w:p w:rsidR="002E08B6" w:rsidRDefault="00F91FAB">
          <w:pPr>
            <w:pStyle w:val="A1C9A535328A4305B740E525B2B0EF5D"/>
          </w:pPr>
          <w:r>
            <w:rPr>
              <w:lang w:val="ko-KR"/>
            </w:rPr>
            <w:t>[프로젝트]</w:t>
          </w:r>
        </w:p>
      </w:docPartBody>
    </w:docPart>
    <w:docPart>
      <w:docPartPr>
        <w:name w:val="1F082E136DCA49E498619AD111B3E3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289DFCC-2DDF-48F5-A054-9CC583452EDB}"/>
      </w:docPartPr>
      <w:docPartBody>
        <w:p w:rsidR="002E08B6" w:rsidRDefault="00F91FAB">
          <w:pPr>
            <w:pStyle w:val="1F082E136DCA49E498619AD111B3E324"/>
          </w:pPr>
          <w:r>
            <w:rPr>
              <w:lang w:val="ko-KR"/>
            </w:rPr>
            <w:t>[작성자]</w:t>
          </w:r>
        </w:p>
      </w:docPartBody>
    </w:docPart>
    <w:docPart>
      <w:docPartPr>
        <w:name w:val="00B8E15458064DDEA7586D14AFDD87D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23DB37-FF60-46AD-8518-DE1A7EA77D19}"/>
      </w:docPartPr>
      <w:docPartBody>
        <w:p w:rsidR="002E08B6" w:rsidRDefault="00F91FAB">
          <w:pPr>
            <w:pStyle w:val="00B8E15458064DDEA7586D14AFDD87D0"/>
          </w:pPr>
          <w:r>
            <w:rPr>
              <w:lang w:val="ko-KR"/>
            </w:rPr>
            <w:t>[이 항목과 같은 개체 틀 텍스트를 바꾸려면 해당 텍스트를 클릭하고 입력하기만 하면 됩니다. 연락처도 간단하게 추가할 수 있습니다. 연락처 정보 개체 틀이 있는 페이지 머리글 영역을 두 번 클릭하면 연락처를 추가할 수 있습니다.]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altName w:val="맑은 고딕 Semilight"/>
    <w:charset w:val="81"/>
    <w:family w:val="swiss"/>
    <w:pitch w:val="variable"/>
    <w:sig w:usb0="00000000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AB"/>
    <w:rsid w:val="0023128D"/>
    <w:rsid w:val="002E08B6"/>
    <w:rsid w:val="003C6432"/>
    <w:rsid w:val="005444F3"/>
    <w:rsid w:val="00663FC3"/>
    <w:rsid w:val="006F7184"/>
    <w:rsid w:val="00703A35"/>
    <w:rsid w:val="0076605B"/>
    <w:rsid w:val="0089791E"/>
    <w:rsid w:val="00BA6B08"/>
    <w:rsid w:val="00D37E6F"/>
    <w:rsid w:val="00DC2895"/>
    <w:rsid w:val="00E855FF"/>
    <w:rsid w:val="00F03256"/>
    <w:rsid w:val="00F9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A8983D6B2A4194B63297D12696F8CF">
    <w:name w:val="79A8983D6B2A4194B63297D12696F8CF"/>
    <w:pPr>
      <w:widowControl w:val="0"/>
      <w:wordWrap w:val="0"/>
      <w:autoSpaceDE w:val="0"/>
      <w:autoSpaceDN w:val="0"/>
    </w:pPr>
  </w:style>
  <w:style w:type="paragraph" w:customStyle="1" w:styleId="A1C9A535328A4305B740E525B2B0EF5D">
    <w:name w:val="A1C9A535328A4305B740E525B2B0EF5D"/>
    <w:pPr>
      <w:widowControl w:val="0"/>
      <w:wordWrap w:val="0"/>
      <w:autoSpaceDE w:val="0"/>
      <w:autoSpaceDN w:val="0"/>
    </w:pPr>
  </w:style>
  <w:style w:type="paragraph" w:customStyle="1" w:styleId="1F082E136DCA49E498619AD111B3E324">
    <w:name w:val="1F082E136DCA49E498619AD111B3E324"/>
    <w:pPr>
      <w:widowControl w:val="0"/>
      <w:wordWrap w:val="0"/>
      <w:autoSpaceDE w:val="0"/>
      <w:autoSpaceDN w:val="0"/>
    </w:pPr>
  </w:style>
  <w:style w:type="paragraph" w:customStyle="1" w:styleId="00B8E15458064DDEA7586D14AFDD87D0">
    <w:name w:val="00B8E15458064DDEA7586D14AFDD87D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40F6A-456F-402F-A927-F16F31416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ABE285-9286-4A99-9419-332E28D4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</Template>
  <TotalTime>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김아론</dc:creator>
  <cp:lastModifiedBy>Owner</cp:lastModifiedBy>
  <cp:revision>3</cp:revision>
  <dcterms:created xsi:type="dcterms:W3CDTF">2021-09-04T07:22:00Z</dcterms:created>
  <dcterms:modified xsi:type="dcterms:W3CDTF">2021-09-04T07:22:00Z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0x01010070926BE6910EE541A5C8A9203B4061CC0400C52140320FE295488DD4381964E77F84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